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AC" w:rsidRPr="009174AC" w:rsidRDefault="009174AC" w:rsidP="009174A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74AC">
        <w:rPr>
          <w:rFonts w:ascii="Times New Roman" w:hAnsi="Times New Roman"/>
          <w:b/>
          <w:sz w:val="28"/>
          <w:szCs w:val="28"/>
        </w:rPr>
        <w:t>Лабораторна робота № 1</w:t>
      </w:r>
    </w:p>
    <w:p w:rsidR="009174AC" w:rsidRPr="009174AC" w:rsidRDefault="009174AC" w:rsidP="009174A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74AC">
        <w:rPr>
          <w:rFonts w:ascii="Times New Roman" w:hAnsi="Times New Roman"/>
          <w:b/>
          <w:sz w:val="28"/>
          <w:szCs w:val="28"/>
        </w:rPr>
        <w:t>СИСТЕМИ ЧИСЛЕННЯ</w:t>
      </w:r>
    </w:p>
    <w:p w:rsidR="003B4B06" w:rsidRDefault="009174AC" w:rsidP="00096811">
      <w:pPr>
        <w:keepNext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96811">
        <w:rPr>
          <w:rFonts w:ascii="Times New Roman" w:hAnsi="Times New Roman"/>
          <w:b/>
          <w:sz w:val="28"/>
          <w:szCs w:val="28"/>
        </w:rPr>
        <w:t>Мета заняття</w:t>
      </w:r>
      <w:r w:rsidRPr="009174AC">
        <w:rPr>
          <w:rFonts w:ascii="Times New Roman" w:hAnsi="Times New Roman"/>
          <w:sz w:val="28"/>
          <w:szCs w:val="28"/>
        </w:rPr>
        <w:t>: ознайомитися з системами числення,</w:t>
      </w:r>
      <w:r w:rsidR="00096811">
        <w:rPr>
          <w:rFonts w:ascii="Times New Roman" w:hAnsi="Times New Roman"/>
          <w:sz w:val="28"/>
          <w:szCs w:val="28"/>
        </w:rPr>
        <w:t xml:space="preserve"> </w:t>
      </w:r>
      <w:r w:rsidRPr="009174AC">
        <w:rPr>
          <w:rFonts w:ascii="Times New Roman" w:hAnsi="Times New Roman"/>
          <w:sz w:val="28"/>
          <w:szCs w:val="28"/>
        </w:rPr>
        <w:t>їх видами та особливостями; розглянути методи</w:t>
      </w:r>
      <w:r w:rsidR="00096811">
        <w:rPr>
          <w:rFonts w:ascii="Times New Roman" w:hAnsi="Times New Roman"/>
          <w:sz w:val="28"/>
          <w:szCs w:val="28"/>
        </w:rPr>
        <w:t xml:space="preserve"> </w:t>
      </w:r>
      <w:r w:rsidRPr="009174AC">
        <w:rPr>
          <w:rFonts w:ascii="Times New Roman" w:hAnsi="Times New Roman"/>
          <w:sz w:val="28"/>
          <w:szCs w:val="28"/>
        </w:rPr>
        <w:t>та способи переведення чисел із системи в систему;</w:t>
      </w:r>
      <w:r w:rsidR="00345E55">
        <w:rPr>
          <w:rFonts w:ascii="Times New Roman" w:hAnsi="Times New Roman"/>
          <w:sz w:val="28"/>
          <w:szCs w:val="28"/>
        </w:rPr>
        <w:t xml:space="preserve"> </w:t>
      </w:r>
      <w:r w:rsidRPr="009174AC">
        <w:rPr>
          <w:rFonts w:ascii="Times New Roman" w:hAnsi="Times New Roman"/>
          <w:sz w:val="28"/>
          <w:szCs w:val="28"/>
        </w:rPr>
        <w:t>отримати прак</w:t>
      </w:r>
      <w:r w:rsidR="00096811">
        <w:rPr>
          <w:rFonts w:ascii="Times New Roman" w:hAnsi="Times New Roman"/>
          <w:sz w:val="28"/>
          <w:szCs w:val="28"/>
        </w:rPr>
        <w:t xml:space="preserve">тичні навички переведення чисел </w:t>
      </w:r>
      <w:r w:rsidRPr="009174AC">
        <w:rPr>
          <w:rFonts w:ascii="Times New Roman" w:hAnsi="Times New Roman"/>
          <w:sz w:val="28"/>
          <w:szCs w:val="28"/>
        </w:rPr>
        <w:t>із однієї системи числення в іншу.</w:t>
      </w:r>
    </w:p>
    <w:p w:rsidR="00096811" w:rsidRPr="00096811" w:rsidRDefault="00096811" w:rsidP="00096811">
      <w:pPr>
        <w:keepNext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6811">
        <w:rPr>
          <w:rFonts w:ascii="Times New Roman" w:hAnsi="Times New Roman"/>
          <w:b/>
          <w:sz w:val="28"/>
          <w:szCs w:val="28"/>
        </w:rPr>
        <w:t>Хід роботи:</w:t>
      </w:r>
    </w:p>
    <w:p w:rsidR="00C07250" w:rsidRPr="009174AC" w:rsidRDefault="00096811" w:rsidP="006A3456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096811">
        <w:rPr>
          <w:rFonts w:ascii="Times New Roman" w:hAnsi="Times New Roman"/>
          <w:b/>
          <w:sz w:val="28"/>
          <w:szCs w:val="28"/>
        </w:rPr>
        <w:t>Завдання 1</w:t>
      </w:r>
      <w:r>
        <w:rPr>
          <w:rFonts w:ascii="Times New Roman" w:hAnsi="Times New Roman"/>
          <w:sz w:val="28"/>
          <w:szCs w:val="28"/>
        </w:rPr>
        <w:t xml:space="preserve">: </w:t>
      </w:r>
      <w:r w:rsidR="009174AC" w:rsidRPr="00096811">
        <w:rPr>
          <w:rFonts w:ascii="Times New Roman" w:hAnsi="Times New Roman"/>
          <w:sz w:val="28"/>
          <w:szCs w:val="28"/>
        </w:rPr>
        <w:t>Заповнити таблицю степенів двійки</w:t>
      </w:r>
      <w:r w:rsidR="00EF1320" w:rsidRPr="00EF1320">
        <w:rPr>
          <w:rFonts w:ascii="Times New Roman" w:hAnsi="Times New Roman"/>
          <w:sz w:val="28"/>
          <w:szCs w:val="28"/>
        </w:rPr>
        <w:t xml:space="preserve"> (табл. 1.1).</w:t>
      </w:r>
    </w:p>
    <w:p w:rsidR="00EF1320" w:rsidRPr="00EF1320" w:rsidRDefault="00345E55" w:rsidP="00F951C4">
      <w:pPr>
        <w:spacing w:after="0" w:line="240" w:lineRule="atLeast"/>
        <w:ind w:left="357"/>
        <w:jc w:val="right"/>
        <w:rPr>
          <w:rFonts w:ascii="Times New Roman" w:hAnsi="Times New Roman"/>
          <w:sz w:val="28"/>
          <w:szCs w:val="28"/>
        </w:rPr>
      </w:pPr>
      <w:r w:rsidRPr="00E77428">
        <w:rPr>
          <w:rFonts w:ascii="Times New Roman" w:hAnsi="Times New Roman"/>
          <w:b/>
          <w:sz w:val="28"/>
          <w:szCs w:val="28"/>
        </w:rPr>
        <w:t>Степені двійки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F1320" w:rsidRPr="00EF1320">
        <w:rPr>
          <w:rFonts w:ascii="Times New Roman" w:hAnsi="Times New Roman"/>
          <w:sz w:val="28"/>
          <w:szCs w:val="28"/>
        </w:rPr>
        <w:t>Таблиця 1.1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255"/>
        <w:gridCol w:w="1257"/>
        <w:gridCol w:w="1257"/>
        <w:gridCol w:w="1257"/>
        <w:gridCol w:w="1257"/>
        <w:gridCol w:w="1257"/>
        <w:gridCol w:w="1257"/>
        <w:gridCol w:w="1257"/>
      </w:tblGrid>
      <w:tr w:rsidR="00E77428" w:rsidTr="00345E55">
        <w:trPr>
          <w:trHeight w:hRule="exact" w:val="284"/>
          <w:jc w:val="center"/>
        </w:trPr>
        <w:tc>
          <w:tcPr>
            <w:tcW w:w="1238" w:type="dxa"/>
            <w:vAlign w:val="center"/>
          </w:tcPr>
          <w:p w:rsidR="00E77428" w:rsidRPr="00345E55" w:rsidRDefault="00096811" w:rsidP="0009681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</w:tr>
      <w:tr w:rsidR="00E77428" w:rsidTr="00345E55">
        <w:trPr>
          <w:trHeight w:hRule="exact" w:val="284"/>
          <w:jc w:val="center"/>
        </w:trPr>
        <w:tc>
          <w:tcPr>
            <w:tcW w:w="1238" w:type="dxa"/>
            <w:vAlign w:val="center"/>
          </w:tcPr>
          <w:p w:rsidR="00E77428" w:rsidRPr="00096811" w:rsidRDefault="00E77428" w:rsidP="0009681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96811">
              <w:rPr>
                <w:b/>
              </w:rPr>
              <w:t>Значення</w:t>
            </w: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7428" w:rsidTr="00345E55">
        <w:trPr>
          <w:trHeight w:hRule="exact" w:val="284"/>
          <w:jc w:val="center"/>
        </w:trPr>
        <w:tc>
          <w:tcPr>
            <w:tcW w:w="1238" w:type="dxa"/>
            <w:vAlign w:val="center"/>
          </w:tcPr>
          <w:p w:rsidR="00E77428" w:rsidRPr="00345E55" w:rsidRDefault="00096811" w:rsidP="0009681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</w:tr>
      <w:tr w:rsidR="00E77428" w:rsidTr="00345E55">
        <w:trPr>
          <w:trHeight w:hRule="exact" w:val="284"/>
          <w:jc w:val="center"/>
        </w:trPr>
        <w:tc>
          <w:tcPr>
            <w:tcW w:w="1238" w:type="dxa"/>
            <w:vAlign w:val="center"/>
          </w:tcPr>
          <w:p w:rsidR="00E77428" w:rsidRPr="00096811" w:rsidRDefault="00E77428" w:rsidP="0009681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96811">
              <w:rPr>
                <w:b/>
              </w:rPr>
              <w:t>Значення</w:t>
            </w: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7428" w:rsidTr="00345E55">
        <w:trPr>
          <w:trHeight w:hRule="exact" w:val="284"/>
          <w:jc w:val="center"/>
        </w:trPr>
        <w:tc>
          <w:tcPr>
            <w:tcW w:w="1238" w:type="dxa"/>
            <w:vAlign w:val="center"/>
          </w:tcPr>
          <w:p w:rsidR="00E77428" w:rsidRPr="00C07250" w:rsidRDefault="00096811" w:rsidP="0009681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  <w:tc>
          <w:tcPr>
            <w:tcW w:w="1239" w:type="dxa"/>
            <w:vAlign w:val="center"/>
          </w:tcPr>
          <w:p w:rsidR="00E77428" w:rsidRPr="00345E55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</w:p>
        </w:tc>
      </w:tr>
      <w:tr w:rsidR="00E77428" w:rsidTr="00345E55">
        <w:trPr>
          <w:trHeight w:hRule="exact" w:val="284"/>
          <w:jc w:val="center"/>
        </w:trPr>
        <w:tc>
          <w:tcPr>
            <w:tcW w:w="1238" w:type="dxa"/>
            <w:vAlign w:val="center"/>
          </w:tcPr>
          <w:p w:rsidR="00E77428" w:rsidRPr="00096811" w:rsidRDefault="00E77428" w:rsidP="0009681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96811">
              <w:rPr>
                <w:b/>
              </w:rPr>
              <w:t>Значення</w:t>
            </w: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9" w:type="dxa"/>
            <w:vAlign w:val="center"/>
          </w:tcPr>
          <w:p w:rsidR="00E77428" w:rsidRPr="00096811" w:rsidRDefault="00E77428" w:rsidP="00E774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174AC" w:rsidRDefault="00C07250" w:rsidP="00F951C4">
      <w:pPr>
        <w:spacing w:before="120" w:after="0" w:line="360" w:lineRule="auto"/>
        <w:ind w:left="357"/>
        <w:jc w:val="center"/>
        <w:rPr>
          <w:rFonts w:ascii="Times New Roman" w:hAnsi="Times New Roman"/>
          <w:sz w:val="28"/>
          <w:szCs w:val="28"/>
        </w:rPr>
      </w:pPr>
      <w:r w:rsidRPr="00C07250">
        <w:rPr>
          <w:rFonts w:ascii="Times New Roman" w:hAnsi="Times New Roman"/>
          <w:b/>
          <w:sz w:val="28"/>
          <w:szCs w:val="28"/>
        </w:rPr>
        <w:t>Завдання 2:</w:t>
      </w:r>
      <w:r w:rsidR="009174AC" w:rsidRPr="009174AC">
        <w:rPr>
          <w:rFonts w:ascii="Times New Roman" w:hAnsi="Times New Roman"/>
          <w:sz w:val="28"/>
          <w:szCs w:val="28"/>
        </w:rPr>
        <w:t xml:space="preserve"> Представити задані значення відповідними степенями</w:t>
      </w:r>
      <w:r w:rsidR="006A3456">
        <w:rPr>
          <w:rFonts w:ascii="Times New Roman" w:hAnsi="Times New Roman"/>
          <w:sz w:val="28"/>
          <w:szCs w:val="28"/>
        </w:rPr>
        <w:t xml:space="preserve"> </w:t>
      </w:r>
      <w:r w:rsidR="009174AC" w:rsidRPr="009174AC">
        <w:rPr>
          <w:rFonts w:ascii="Times New Roman" w:hAnsi="Times New Roman"/>
          <w:sz w:val="28"/>
          <w:szCs w:val="28"/>
        </w:rPr>
        <w:t>чисел 2, 4, 8 та 16. Оформити результат у вигляді</w:t>
      </w:r>
      <w:r w:rsidR="006A3456">
        <w:rPr>
          <w:rFonts w:ascii="Times New Roman" w:hAnsi="Times New Roman"/>
          <w:sz w:val="28"/>
          <w:szCs w:val="28"/>
        </w:rPr>
        <w:t xml:space="preserve"> </w:t>
      </w:r>
      <w:r w:rsidR="009174AC" w:rsidRPr="009174AC">
        <w:rPr>
          <w:rFonts w:ascii="Times New Roman" w:hAnsi="Times New Roman"/>
          <w:sz w:val="28"/>
          <w:szCs w:val="28"/>
        </w:rPr>
        <w:t>таблиці (табл. 1.2).</w:t>
      </w:r>
    </w:p>
    <w:p w:rsidR="00EF1320" w:rsidRPr="00EF1320" w:rsidRDefault="00345E55" w:rsidP="00F951C4">
      <w:pPr>
        <w:spacing w:after="0" w:line="240" w:lineRule="atLeast"/>
        <w:ind w:left="357"/>
        <w:jc w:val="right"/>
        <w:rPr>
          <w:rFonts w:ascii="Times New Roman" w:hAnsi="Times New Roman"/>
          <w:sz w:val="28"/>
          <w:szCs w:val="28"/>
        </w:rPr>
      </w:pPr>
      <w:r w:rsidRPr="00EF1320">
        <w:rPr>
          <w:rFonts w:ascii="Times New Roman" w:hAnsi="Times New Roman"/>
          <w:b/>
          <w:sz w:val="28"/>
          <w:szCs w:val="28"/>
        </w:rPr>
        <w:t>Степені цілих чисел</w:t>
      </w:r>
      <w:r w:rsidRPr="00EF13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F1320" w:rsidRPr="00EF1320">
        <w:rPr>
          <w:rFonts w:ascii="Times New Roman" w:hAnsi="Times New Roman"/>
          <w:sz w:val="28"/>
          <w:szCs w:val="28"/>
        </w:rPr>
        <w:t xml:space="preserve">Таблиця 1.2 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010"/>
        <w:gridCol w:w="2011"/>
        <w:gridCol w:w="2011"/>
        <w:gridCol w:w="2011"/>
        <w:gridCol w:w="2011"/>
      </w:tblGrid>
      <w:tr w:rsidR="00EF1320" w:rsidTr="00345E55">
        <w:trPr>
          <w:trHeight w:hRule="exact" w:val="284"/>
          <w:jc w:val="center"/>
        </w:trPr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1320">
              <w:rPr>
                <w:rFonts w:ascii="Times New Roman" w:hAnsi="Times New Roman"/>
                <w:b/>
                <w:sz w:val="28"/>
                <w:szCs w:val="28"/>
              </w:rPr>
              <w:t>Значення</w:t>
            </w:r>
          </w:p>
        </w:tc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  <w:lang w:val="en-US"/>
              </w:rPr>
              <w:t>x</w:t>
            </w:r>
          </w:p>
        </w:tc>
      </w:tr>
      <w:tr w:rsidR="00EF1320" w:rsidTr="00345E55">
        <w:trPr>
          <w:trHeight w:hRule="exact" w:val="284"/>
          <w:jc w:val="center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rPr>
          <w:trHeight w:hRule="exact" w:val="284"/>
          <w:jc w:val="center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rPr>
          <w:trHeight w:hRule="exact" w:val="284"/>
          <w:jc w:val="center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rPr>
          <w:trHeight w:hRule="exact" w:val="284"/>
          <w:jc w:val="center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8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16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32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64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128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256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512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1024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2048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345E55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45E5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4096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8192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6A3456" w:rsidRDefault="006A3456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16384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6A3456" w:rsidRDefault="006A3456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32768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6A3456" w:rsidRDefault="006A3456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65536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6A3456" w:rsidRDefault="006A3456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131072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6A3456" w:rsidRDefault="006A3456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262144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6A3456" w:rsidRDefault="006A3456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524288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F1320" w:rsidTr="00345E55">
        <w:tblPrEx>
          <w:jc w:val="left"/>
        </w:tblPrEx>
        <w:trPr>
          <w:trHeight w:hRule="exact" w:val="284"/>
        </w:trPr>
        <w:tc>
          <w:tcPr>
            <w:tcW w:w="1000" w:type="pct"/>
            <w:vAlign w:val="center"/>
          </w:tcPr>
          <w:p w:rsidR="00EF1320" w:rsidRPr="006A3456" w:rsidRDefault="006A3456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1048576</w:t>
            </w: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EF1320" w:rsidRDefault="00EF1320" w:rsidP="00EF132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F951C4" w:rsidRDefault="00F951C4" w:rsidP="00EF1320">
      <w:pPr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174AC" w:rsidRDefault="006A3456" w:rsidP="006A3456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6A3456">
        <w:rPr>
          <w:rFonts w:ascii="Times New Roman" w:hAnsi="Times New Roman"/>
          <w:b/>
          <w:sz w:val="28"/>
          <w:szCs w:val="28"/>
        </w:rPr>
        <w:lastRenderedPageBreak/>
        <w:t xml:space="preserve">Завдання </w:t>
      </w:r>
      <w:r w:rsidR="009174AC" w:rsidRPr="006A3456">
        <w:rPr>
          <w:rFonts w:ascii="Times New Roman" w:hAnsi="Times New Roman"/>
          <w:b/>
          <w:sz w:val="28"/>
          <w:szCs w:val="28"/>
        </w:rPr>
        <w:t>3.</w:t>
      </w:r>
      <w:r w:rsidR="009174AC" w:rsidRPr="009174AC">
        <w:rPr>
          <w:rFonts w:ascii="Times New Roman" w:hAnsi="Times New Roman"/>
          <w:sz w:val="28"/>
          <w:szCs w:val="28"/>
        </w:rPr>
        <w:t xml:space="preserve"> Перевести два заданих числа з десяткової форми</w:t>
      </w:r>
      <w:r>
        <w:rPr>
          <w:rFonts w:ascii="Times New Roman" w:hAnsi="Times New Roman"/>
          <w:sz w:val="28"/>
          <w:szCs w:val="28"/>
        </w:rPr>
        <w:t xml:space="preserve"> </w:t>
      </w:r>
      <w:r w:rsidR="009174AC" w:rsidRPr="009174AC">
        <w:rPr>
          <w:rFonts w:ascii="Times New Roman" w:hAnsi="Times New Roman"/>
          <w:sz w:val="28"/>
          <w:szCs w:val="28"/>
        </w:rPr>
        <w:t>у двійкову систему числення за даними табл. 1.3. Виконати перевірку переведення.</w:t>
      </w:r>
    </w:p>
    <w:p w:rsidR="006A3456" w:rsidRDefault="006A3456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A3658B" w:rsidRDefault="00A3658B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A3658B" w:rsidRDefault="00A3658B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9174AC" w:rsidRDefault="00F951C4" w:rsidP="00A36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 4</w:t>
      </w:r>
      <w:r w:rsidR="009174AC" w:rsidRPr="009174AC">
        <w:rPr>
          <w:rFonts w:ascii="Times New Roman" w:hAnsi="Times New Roman"/>
          <w:sz w:val="28"/>
          <w:szCs w:val="28"/>
        </w:rPr>
        <w:t>. Перевести два заданих числа з десяткової форми</w:t>
      </w:r>
      <w:r>
        <w:rPr>
          <w:rFonts w:ascii="Times New Roman" w:hAnsi="Times New Roman"/>
          <w:sz w:val="28"/>
          <w:szCs w:val="28"/>
        </w:rPr>
        <w:t xml:space="preserve"> </w:t>
      </w:r>
      <w:r w:rsidR="009174AC" w:rsidRPr="009174AC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="009174AC" w:rsidRPr="009174AC">
        <w:rPr>
          <w:rFonts w:ascii="Times New Roman" w:hAnsi="Times New Roman"/>
          <w:sz w:val="28"/>
          <w:szCs w:val="28"/>
        </w:rPr>
        <w:t>шістнадцяткову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9174AC" w:rsidRPr="009174AC">
        <w:rPr>
          <w:rFonts w:ascii="Times New Roman" w:hAnsi="Times New Roman"/>
          <w:sz w:val="28"/>
          <w:szCs w:val="28"/>
        </w:rPr>
        <w:t>систему числення за даними табл.</w:t>
      </w:r>
      <w:r>
        <w:rPr>
          <w:rFonts w:ascii="Times New Roman" w:hAnsi="Times New Roman"/>
          <w:sz w:val="28"/>
          <w:szCs w:val="28"/>
        </w:rPr>
        <w:t xml:space="preserve"> 1.4</w:t>
      </w:r>
      <w:r w:rsidR="009174AC" w:rsidRPr="009174AC">
        <w:rPr>
          <w:rFonts w:ascii="Times New Roman" w:hAnsi="Times New Roman"/>
          <w:sz w:val="28"/>
          <w:szCs w:val="28"/>
        </w:rPr>
        <w:t>. Виконати перевірку переведення.</w:t>
      </w:r>
    </w:p>
    <w:p w:rsidR="00F951C4" w:rsidRDefault="00F951C4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F951C4" w:rsidRDefault="00F951C4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F951C4" w:rsidRDefault="00F951C4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F951C4" w:rsidRDefault="00F951C4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F951C4" w:rsidRDefault="00F951C4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F951C4" w:rsidRDefault="00F951C4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A3658B" w:rsidRDefault="00A3658B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F951C4" w:rsidRPr="009174AC" w:rsidRDefault="00F951C4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9174AC" w:rsidRPr="009174AC" w:rsidRDefault="00F951C4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6A3456">
        <w:rPr>
          <w:rFonts w:ascii="Times New Roman" w:hAnsi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sz w:val="28"/>
          <w:szCs w:val="28"/>
        </w:rPr>
        <w:t>5</w:t>
      </w:r>
      <w:r w:rsidR="009174AC" w:rsidRPr="009174AC">
        <w:rPr>
          <w:rFonts w:ascii="Times New Roman" w:hAnsi="Times New Roman"/>
          <w:sz w:val="28"/>
          <w:szCs w:val="28"/>
        </w:rPr>
        <w:t>. Перевести два заданих числа з двійкової форми у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74AC" w:rsidRPr="009174AC">
        <w:rPr>
          <w:rFonts w:ascii="Times New Roman" w:hAnsi="Times New Roman"/>
          <w:sz w:val="28"/>
          <w:szCs w:val="28"/>
        </w:rPr>
        <w:t>шістнадцяткову</w:t>
      </w:r>
      <w:proofErr w:type="spellEnd"/>
      <w:r w:rsidR="009174AC" w:rsidRPr="009174AC">
        <w:rPr>
          <w:rFonts w:ascii="Times New Roman" w:hAnsi="Times New Roman"/>
          <w:sz w:val="28"/>
          <w:szCs w:val="28"/>
        </w:rPr>
        <w:t xml:space="preserve"> систему числення за даними табл. 1.5. Виконати перевірку переведення.</w:t>
      </w: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F951C4" w:rsidRDefault="00F951C4" w:rsidP="009174AC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9174AC" w:rsidRDefault="00F951C4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6A3456">
        <w:rPr>
          <w:rFonts w:ascii="Times New Roman" w:hAnsi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/>
          <w:b/>
          <w:sz w:val="28"/>
          <w:szCs w:val="28"/>
        </w:rPr>
        <w:t>6</w:t>
      </w:r>
      <w:r w:rsidR="009174AC" w:rsidRPr="009174AC">
        <w:rPr>
          <w:rFonts w:ascii="Times New Roman" w:hAnsi="Times New Roman"/>
          <w:sz w:val="28"/>
          <w:szCs w:val="28"/>
        </w:rPr>
        <w:t xml:space="preserve">. Перевести два заданих числа з </w:t>
      </w:r>
      <w:proofErr w:type="spellStart"/>
      <w:r w:rsidR="009174AC" w:rsidRPr="009174AC">
        <w:rPr>
          <w:rFonts w:ascii="Times New Roman" w:hAnsi="Times New Roman"/>
          <w:sz w:val="28"/>
          <w:szCs w:val="28"/>
        </w:rPr>
        <w:t>шістнадцяткової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9174AC" w:rsidRPr="009174AC">
        <w:rPr>
          <w:rFonts w:ascii="Times New Roman" w:hAnsi="Times New Roman"/>
          <w:sz w:val="28"/>
          <w:szCs w:val="28"/>
        </w:rPr>
        <w:t>форми у двійкову систему числення за даними табл.</w:t>
      </w:r>
      <w:r>
        <w:rPr>
          <w:rFonts w:ascii="Times New Roman" w:hAnsi="Times New Roman"/>
          <w:sz w:val="28"/>
          <w:szCs w:val="28"/>
        </w:rPr>
        <w:t xml:space="preserve"> </w:t>
      </w:r>
      <w:r w:rsidR="009174AC" w:rsidRPr="009174AC">
        <w:rPr>
          <w:rFonts w:ascii="Times New Roman" w:hAnsi="Times New Roman"/>
          <w:sz w:val="28"/>
          <w:szCs w:val="28"/>
        </w:rPr>
        <w:t>1.6.</w:t>
      </w:r>
    </w:p>
    <w:p w:rsidR="00F951C4" w:rsidRDefault="00F951C4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2D0996" w:rsidRDefault="002D0996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2D0996" w:rsidRDefault="002D0996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167E7E" w:rsidRDefault="00167E7E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2D0996" w:rsidRDefault="002D0996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2D0996" w:rsidRDefault="002D0996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167E7E" w:rsidRDefault="00167E7E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A3658B" w:rsidRDefault="00A3658B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A3658B" w:rsidRDefault="00A3658B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A3658B" w:rsidRDefault="00A3658B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2D0996" w:rsidRDefault="002D0996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9174AC" w:rsidRDefault="00F951C4" w:rsidP="00A3658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A3456">
        <w:rPr>
          <w:rFonts w:ascii="Times New Roman" w:hAnsi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sz w:val="28"/>
          <w:szCs w:val="28"/>
        </w:rPr>
        <w:t>7</w:t>
      </w:r>
      <w:r w:rsidR="009174AC" w:rsidRPr="009174AC">
        <w:rPr>
          <w:rFonts w:ascii="Times New Roman" w:hAnsi="Times New Roman"/>
          <w:sz w:val="28"/>
          <w:szCs w:val="28"/>
        </w:rPr>
        <w:t>. Заповнити таблицю відповідності кількості біт</w:t>
      </w:r>
      <w:r>
        <w:rPr>
          <w:rFonts w:ascii="Times New Roman" w:hAnsi="Times New Roman"/>
          <w:sz w:val="28"/>
          <w:szCs w:val="28"/>
        </w:rPr>
        <w:t xml:space="preserve"> </w:t>
      </w:r>
      <w:r w:rsidR="009174AC" w:rsidRPr="009174AC">
        <w:rPr>
          <w:rFonts w:ascii="Times New Roman" w:hAnsi="Times New Roman"/>
          <w:sz w:val="28"/>
          <w:szCs w:val="28"/>
        </w:rPr>
        <w:t>двійкового числа діапазону можливих значень, утворених</w:t>
      </w:r>
      <w:r>
        <w:rPr>
          <w:rFonts w:ascii="Times New Roman" w:hAnsi="Times New Roman"/>
          <w:sz w:val="28"/>
          <w:szCs w:val="28"/>
        </w:rPr>
        <w:t xml:space="preserve"> </w:t>
      </w:r>
      <w:r w:rsidR="009174AC" w:rsidRPr="009174AC">
        <w:rPr>
          <w:rFonts w:ascii="Times New Roman" w:hAnsi="Times New Roman"/>
          <w:sz w:val="28"/>
          <w:szCs w:val="28"/>
        </w:rPr>
        <w:t>з них (табл. 1.7).</w:t>
      </w:r>
    </w:p>
    <w:p w:rsidR="002D0996" w:rsidRDefault="00A3658B" w:rsidP="002D0996">
      <w:pPr>
        <w:spacing w:after="0"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2D0996">
        <w:rPr>
          <w:rFonts w:ascii="Times New Roman" w:hAnsi="Times New Roman"/>
          <w:b/>
          <w:sz w:val="28"/>
          <w:szCs w:val="28"/>
        </w:rPr>
        <w:t>Таблиця діапазонів значень</w:t>
      </w:r>
      <w:r w:rsidRPr="002D09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D0996" w:rsidRPr="002D0996">
        <w:rPr>
          <w:rFonts w:ascii="Times New Roman" w:hAnsi="Times New Roman"/>
          <w:sz w:val="28"/>
          <w:szCs w:val="28"/>
        </w:rPr>
        <w:t xml:space="preserve">Таблиця 1.7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027"/>
        <w:gridCol w:w="5027"/>
      </w:tblGrid>
      <w:tr w:rsidR="002D0996" w:rsidRPr="002D0996" w:rsidTr="002D0996"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0996">
              <w:rPr>
                <w:rFonts w:ascii="Times New Roman" w:hAnsi="Times New Roman"/>
                <w:sz w:val="28"/>
                <w:szCs w:val="28"/>
              </w:rPr>
              <w:t>Кількість біт</w:t>
            </w:r>
          </w:p>
        </w:tc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Діапазон значень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Pr="00A365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і</w:t>
            </w:r>
            <w:r w:rsidRPr="00A365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2D0996" w:rsidRPr="002D0996" w:rsidTr="002D0996"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0996" w:rsidRPr="002D0996" w:rsidTr="002D0996"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0996" w:rsidRPr="002D0996" w:rsidTr="002D0996"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xxx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0996" w:rsidRPr="002D0996" w:rsidTr="002D0996"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xxxx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0996" w:rsidRPr="002D0996" w:rsidTr="002D0996"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xxxxx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0996" w:rsidRPr="002D0996" w:rsidTr="002D0996"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xxxxxx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0996" w:rsidRPr="002D0996" w:rsidTr="002D0996"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xxxxxxx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0996" w:rsidRPr="002D0996" w:rsidTr="002D0996"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xxxxxxxx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0996" w:rsidRPr="002D0996" w:rsidTr="002D0996"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xxxxxxxxx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0996" w:rsidRPr="002D0996" w:rsidTr="002D0996"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xxxxxxxxxx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:rsidR="002D0996" w:rsidRPr="002D0996" w:rsidRDefault="002D0996" w:rsidP="00F951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3658B" w:rsidRDefault="00A3658B" w:rsidP="00A3658B">
      <w:pPr>
        <w:spacing w:before="120" w:after="0" w:line="360" w:lineRule="auto"/>
        <w:ind w:left="3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174AC" w:rsidRPr="009174AC" w:rsidRDefault="00F951C4" w:rsidP="00A3658B">
      <w:pPr>
        <w:spacing w:before="120" w:after="0" w:line="360" w:lineRule="auto"/>
        <w:ind w:left="357"/>
        <w:jc w:val="center"/>
        <w:rPr>
          <w:rFonts w:ascii="Times New Roman" w:hAnsi="Times New Roman"/>
          <w:sz w:val="28"/>
          <w:szCs w:val="28"/>
        </w:rPr>
      </w:pPr>
      <w:r w:rsidRPr="006A3456">
        <w:rPr>
          <w:rFonts w:ascii="Times New Roman" w:hAnsi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/>
          <w:b/>
          <w:sz w:val="28"/>
          <w:szCs w:val="28"/>
        </w:rPr>
        <w:t>8</w:t>
      </w:r>
      <w:r w:rsidR="009174AC" w:rsidRPr="009174AC">
        <w:rPr>
          <w:rFonts w:ascii="Times New Roman" w:hAnsi="Times New Roman"/>
          <w:sz w:val="28"/>
          <w:szCs w:val="28"/>
        </w:rPr>
        <w:t>. Перевести два заданих числа з двійкової форми у</w:t>
      </w:r>
      <w:r>
        <w:rPr>
          <w:rFonts w:ascii="Times New Roman" w:hAnsi="Times New Roman"/>
          <w:sz w:val="28"/>
          <w:szCs w:val="28"/>
        </w:rPr>
        <w:t xml:space="preserve"> </w:t>
      </w:r>
      <w:r w:rsidR="009174AC" w:rsidRPr="009174AC">
        <w:rPr>
          <w:rFonts w:ascii="Times New Roman" w:hAnsi="Times New Roman"/>
          <w:sz w:val="28"/>
          <w:szCs w:val="28"/>
        </w:rPr>
        <w:t>десяткову систему числення за допомогою віднімання</w:t>
      </w:r>
      <w:r>
        <w:rPr>
          <w:rFonts w:ascii="Times New Roman" w:hAnsi="Times New Roman"/>
          <w:sz w:val="28"/>
          <w:szCs w:val="28"/>
        </w:rPr>
        <w:t xml:space="preserve"> </w:t>
      </w:r>
      <w:r w:rsidR="009174AC" w:rsidRPr="009174AC">
        <w:rPr>
          <w:rFonts w:ascii="Times New Roman" w:hAnsi="Times New Roman"/>
          <w:sz w:val="28"/>
          <w:szCs w:val="28"/>
        </w:rPr>
        <w:t>за даними табл. 1.8. Для здійснення</w:t>
      </w:r>
    </w:p>
    <w:p w:rsidR="009174AC" w:rsidRDefault="009174AC" w:rsidP="00F951C4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9174AC">
        <w:rPr>
          <w:rFonts w:ascii="Times New Roman" w:hAnsi="Times New Roman"/>
          <w:sz w:val="28"/>
          <w:szCs w:val="28"/>
        </w:rPr>
        <w:t>переведення від максимально можливого значення,</w:t>
      </w:r>
      <w:r w:rsidR="00F951C4">
        <w:rPr>
          <w:rFonts w:ascii="Times New Roman" w:hAnsi="Times New Roman"/>
          <w:sz w:val="28"/>
          <w:szCs w:val="28"/>
        </w:rPr>
        <w:t xml:space="preserve"> </w:t>
      </w:r>
      <w:r w:rsidRPr="009174AC">
        <w:rPr>
          <w:rFonts w:ascii="Times New Roman" w:hAnsi="Times New Roman"/>
          <w:sz w:val="28"/>
          <w:szCs w:val="28"/>
        </w:rPr>
        <w:t>що відповідає заданій кількості біт, віднімаємо 2 в</w:t>
      </w:r>
      <w:r w:rsidR="00F951C4">
        <w:rPr>
          <w:rFonts w:ascii="Times New Roman" w:hAnsi="Times New Roman"/>
          <w:sz w:val="28"/>
          <w:szCs w:val="28"/>
        </w:rPr>
        <w:t xml:space="preserve"> </w:t>
      </w:r>
      <w:r w:rsidRPr="009174AC">
        <w:rPr>
          <w:rFonts w:ascii="Times New Roman" w:hAnsi="Times New Roman"/>
          <w:sz w:val="28"/>
          <w:szCs w:val="28"/>
        </w:rPr>
        <w:t>тому степені, розряд якого дорівнює нулю.</w:t>
      </w: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A3658B" w:rsidRDefault="00A3658B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</w:p>
    <w:p w:rsidR="00167E7E" w:rsidRPr="00167E7E" w:rsidRDefault="00167E7E" w:rsidP="00167E7E">
      <w:pPr>
        <w:spacing w:after="0" w:line="360" w:lineRule="auto"/>
        <w:ind w:left="360" w:firstLine="348"/>
        <w:rPr>
          <w:rFonts w:ascii="Times New Roman" w:hAnsi="Times New Roman"/>
          <w:b/>
          <w:i/>
          <w:sz w:val="28"/>
          <w:szCs w:val="28"/>
        </w:rPr>
      </w:pPr>
      <w:r w:rsidRPr="00167E7E">
        <w:rPr>
          <w:rFonts w:ascii="Times New Roman" w:hAnsi="Times New Roman"/>
          <w:b/>
          <w:i/>
          <w:sz w:val="28"/>
          <w:szCs w:val="28"/>
        </w:rPr>
        <w:t>Висновок: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A3658B">
        <w:rPr>
          <w:rFonts w:ascii="Times New Roman" w:hAnsi="Times New Roman"/>
          <w:sz w:val="28"/>
          <w:szCs w:val="28"/>
        </w:rPr>
        <w:t xml:space="preserve">в ході виконання лабораторної роботи </w:t>
      </w:r>
      <w:r w:rsidR="00A3658B" w:rsidRPr="009174AC">
        <w:rPr>
          <w:rFonts w:ascii="Times New Roman" w:hAnsi="Times New Roman"/>
          <w:sz w:val="28"/>
          <w:szCs w:val="28"/>
        </w:rPr>
        <w:t>ознайом</w:t>
      </w:r>
      <w:r w:rsidR="00A3658B">
        <w:rPr>
          <w:rFonts w:ascii="Times New Roman" w:hAnsi="Times New Roman"/>
          <w:sz w:val="28"/>
          <w:szCs w:val="28"/>
        </w:rPr>
        <w:t>лено</w:t>
      </w:r>
      <w:r w:rsidR="00A3658B" w:rsidRPr="009174AC">
        <w:rPr>
          <w:rFonts w:ascii="Times New Roman" w:hAnsi="Times New Roman"/>
          <w:sz w:val="28"/>
          <w:szCs w:val="28"/>
        </w:rPr>
        <w:t xml:space="preserve"> з системами числення,</w:t>
      </w:r>
      <w:r w:rsidR="00A3658B">
        <w:rPr>
          <w:rFonts w:ascii="Times New Roman" w:hAnsi="Times New Roman"/>
          <w:sz w:val="28"/>
          <w:szCs w:val="28"/>
        </w:rPr>
        <w:t xml:space="preserve"> </w:t>
      </w:r>
      <w:r w:rsidR="00A3658B" w:rsidRPr="009174AC">
        <w:rPr>
          <w:rFonts w:ascii="Times New Roman" w:hAnsi="Times New Roman"/>
          <w:sz w:val="28"/>
          <w:szCs w:val="28"/>
        </w:rPr>
        <w:t>їх видами та особливостями; розглянут</w:t>
      </w:r>
      <w:r w:rsidR="00A3658B">
        <w:rPr>
          <w:rFonts w:ascii="Times New Roman" w:hAnsi="Times New Roman"/>
          <w:sz w:val="28"/>
          <w:szCs w:val="28"/>
        </w:rPr>
        <w:t>о</w:t>
      </w:r>
      <w:r w:rsidR="00A3658B" w:rsidRPr="009174AC">
        <w:rPr>
          <w:rFonts w:ascii="Times New Roman" w:hAnsi="Times New Roman"/>
          <w:sz w:val="28"/>
          <w:szCs w:val="28"/>
        </w:rPr>
        <w:t xml:space="preserve"> методи</w:t>
      </w:r>
      <w:r w:rsidR="00A3658B">
        <w:rPr>
          <w:rFonts w:ascii="Times New Roman" w:hAnsi="Times New Roman"/>
          <w:sz w:val="28"/>
          <w:szCs w:val="28"/>
        </w:rPr>
        <w:t xml:space="preserve"> </w:t>
      </w:r>
      <w:r w:rsidR="00A3658B" w:rsidRPr="009174AC">
        <w:rPr>
          <w:rFonts w:ascii="Times New Roman" w:hAnsi="Times New Roman"/>
          <w:sz w:val="28"/>
          <w:szCs w:val="28"/>
        </w:rPr>
        <w:t>та способи переведення чисел із системи в систему;</w:t>
      </w:r>
      <w:r w:rsidR="00A3658B">
        <w:rPr>
          <w:rFonts w:ascii="Times New Roman" w:hAnsi="Times New Roman"/>
          <w:sz w:val="28"/>
          <w:szCs w:val="28"/>
        </w:rPr>
        <w:t xml:space="preserve"> </w:t>
      </w:r>
      <w:r w:rsidR="00A3658B" w:rsidRPr="009174AC">
        <w:rPr>
          <w:rFonts w:ascii="Times New Roman" w:hAnsi="Times New Roman"/>
          <w:sz w:val="28"/>
          <w:szCs w:val="28"/>
        </w:rPr>
        <w:t>отрима</w:t>
      </w:r>
      <w:r w:rsidR="00A3658B">
        <w:rPr>
          <w:rFonts w:ascii="Times New Roman" w:hAnsi="Times New Roman"/>
          <w:sz w:val="28"/>
          <w:szCs w:val="28"/>
        </w:rPr>
        <w:t>но</w:t>
      </w:r>
      <w:r w:rsidR="00A3658B" w:rsidRPr="009174AC">
        <w:rPr>
          <w:rFonts w:ascii="Times New Roman" w:hAnsi="Times New Roman"/>
          <w:sz w:val="28"/>
          <w:szCs w:val="28"/>
        </w:rPr>
        <w:t xml:space="preserve"> прак</w:t>
      </w:r>
      <w:r w:rsidR="00A3658B">
        <w:rPr>
          <w:rFonts w:ascii="Times New Roman" w:hAnsi="Times New Roman"/>
          <w:sz w:val="28"/>
          <w:szCs w:val="28"/>
        </w:rPr>
        <w:t xml:space="preserve">тичні навички переведення чисел </w:t>
      </w:r>
      <w:r w:rsidR="00A3658B" w:rsidRPr="009174AC">
        <w:rPr>
          <w:rFonts w:ascii="Times New Roman" w:hAnsi="Times New Roman"/>
          <w:sz w:val="28"/>
          <w:szCs w:val="28"/>
        </w:rPr>
        <w:t>із однієї системи числення в іншу.</w:t>
      </w:r>
    </w:p>
    <w:sectPr w:rsidR="00167E7E" w:rsidRPr="00167E7E" w:rsidSect="00345E55">
      <w:headerReference w:type="default" r:id="rId8"/>
      <w:footerReference w:type="default" r:id="rId9"/>
      <w:headerReference w:type="first" r:id="rId10"/>
      <w:pgSz w:w="11906" w:h="16838"/>
      <w:pgMar w:top="50" w:right="566" w:bottom="426" w:left="1276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7B5" w:rsidRDefault="00AD27B5">
      <w:r>
        <w:separator/>
      </w:r>
    </w:p>
  </w:endnote>
  <w:endnote w:type="continuationSeparator" w:id="0">
    <w:p w:rsidR="00AD27B5" w:rsidRDefault="00AD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1C4" w:rsidRDefault="002D0996">
    <w:pPr>
      <w:pStyle w:val="a4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3C6D2A9" wp14:editId="2D8C8219">
              <wp:simplePos x="0" y="0"/>
              <wp:positionH relativeFrom="column">
                <wp:posOffset>623685</wp:posOffset>
              </wp:positionH>
              <wp:positionV relativeFrom="paragraph">
                <wp:posOffset>-116955</wp:posOffset>
              </wp:positionV>
              <wp:extent cx="874044" cy="166254"/>
              <wp:effectExtent l="0" t="0" r="2540" b="5715"/>
              <wp:wrapNone/>
              <wp:docPr id="4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4044" cy="1662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D0996" w:rsidRPr="00954BE3" w:rsidRDefault="002D0996" w:rsidP="002D0996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>Єфіменко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C6D2A9" id="Rectangle 50" o:spid="_x0000_s1046" style="position:absolute;margin-left:49.1pt;margin-top:-9.2pt;width:68.8pt;height:1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" filled="f" stroked="f" strokeweight=".25pt">
              <v:textbox inset="1pt,1pt,1pt,1pt">
                <w:txbxContent>
                  <w:p w:rsidR="002D0996" w:rsidRPr="00954BE3" w:rsidRDefault="002D0996" w:rsidP="002D0996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>Єфіменко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 xml:space="preserve"> А.А.</w:t>
                    </w:r>
                  </w:p>
                </w:txbxContent>
              </v:textbox>
            </v:rect>
          </w:pict>
        </mc:Fallback>
      </mc:AlternateContent>
    </w:r>
    <w:r w:rsidR="00F951C4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2FB0B7D" wp14:editId="03F4A1E4">
              <wp:simplePos x="0" y="0"/>
              <wp:positionH relativeFrom="column">
                <wp:posOffset>609831</wp:posOffset>
              </wp:positionH>
              <wp:positionV relativeFrom="paragraph">
                <wp:posOffset>-276283</wp:posOffset>
              </wp:positionV>
              <wp:extent cx="900000" cy="158400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000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951C4" w:rsidRDefault="00F951C4" w:rsidP="002D0996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Харипончук</w:t>
                          </w:r>
                          <w:proofErr w:type="spellEnd"/>
                          <w:r w:rsidR="002D0996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М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М</w:t>
                          </w:r>
                          <w:proofErr w:type="spellEnd"/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FB0B7D" id="Rectangle 15" o:spid="_x0000_s1047" style="position:absolute;margin-left:48pt;margin-top:-21.75pt;width:70.85pt;height:12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" filled="f" stroked="f" strokeweight=".25pt">
              <o:lock v:ext="edit" aspectratio="t"/>
              <v:textbox inset="1pt,1pt,1pt,1pt">
                <w:txbxContent>
                  <w:p w:rsidR="00F951C4" w:rsidRDefault="00F951C4" w:rsidP="002D0996">
                    <w:pPr>
                      <w:pStyle w:val="a5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Харипончук</w:t>
                    </w:r>
                    <w:proofErr w:type="spellEnd"/>
                    <w:r w:rsidR="002D0996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М </w:t>
                    </w:r>
                    <w:proofErr w:type="spellStart"/>
                    <w:r>
                      <w:rPr>
                        <w:sz w:val="18"/>
                      </w:rPr>
                      <w:t>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7B5" w:rsidRDefault="00AD27B5">
      <w:r>
        <w:separator/>
      </w:r>
    </w:p>
  </w:footnote>
  <w:footnote w:type="continuationSeparator" w:id="0">
    <w:p w:rsidR="00AD27B5" w:rsidRDefault="00AD2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3EB6E2B3" wp14:editId="0923D388">
              <wp:simplePos x="0" y="0"/>
              <wp:positionH relativeFrom="page">
                <wp:posOffset>711835</wp:posOffset>
              </wp:positionH>
              <wp:positionV relativeFrom="page">
                <wp:posOffset>244475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A094B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4ECC" w:rsidRPr="00311F95" w:rsidRDefault="00414ECC" w:rsidP="00414ECC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ЖДТУ.18.</w:t>
                            </w:r>
                            <w:r w:rsidR="009174AC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121</w:t>
                            </w: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.10.000 –Лр.1</w:t>
                            </w:r>
                          </w:p>
                          <w:p w:rsidR="00326D2B" w:rsidRPr="00BD312C" w:rsidRDefault="00326D2B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B6E2B3" id="Group 1" o:spid="_x0000_s1026" style="position:absolute;margin-left:56.05pt;margin-top:19.2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A094B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4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414ECC" w:rsidRPr="00311F95" w:rsidRDefault="00414ECC" w:rsidP="00414ECC">
                      <w:pPr>
                        <w:pStyle w:val="a5"/>
                        <w:jc w:val="center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ЖДТУ.18.</w:t>
                      </w:r>
                      <w:r w:rsidR="009174AC">
                        <w:rPr>
                          <w:rFonts w:ascii="Calibri" w:hAnsi="Calibri"/>
                          <w:sz w:val="36"/>
                          <w:szCs w:val="36"/>
                        </w:rPr>
                        <w:t>121</w:t>
                      </w: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.10.000 –Лр.1</w:t>
                      </w:r>
                    </w:p>
                    <w:p w:rsidR="00326D2B" w:rsidRPr="00BD312C" w:rsidRDefault="00326D2B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32"/>
                        </w:rPr>
                      </w:pPr>
                      <w:r>
                        <w:rPr>
                          <w:rFonts w:asciiTheme="minorHAnsi" w:hAnsiTheme="minorHAnsi"/>
                          <w:sz w:val="32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bookmarkStart w:id="0" w:name="_GoBack"/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E76CE77" wp14:editId="6EDB7EB3">
              <wp:simplePos x="0" y="0"/>
              <wp:positionH relativeFrom="page">
                <wp:posOffset>703580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Pr="00A9614E" w:rsidRDefault="005F7A49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 w:rsidRPr="00A9614E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ЖДТУ.18.</w:t>
                            </w:r>
                            <w:r w:rsidR="009174AC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121</w:t>
                            </w:r>
                            <w:r w:rsidRPr="00A9614E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.10.000 –</w:t>
                            </w:r>
                            <w:r w:rsidR="00414ECC" w:rsidRPr="00A9614E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Pr="00326D2B" w:rsidRDefault="006A3456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Харипончук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М.М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Pr="00954BE3" w:rsidRDefault="006A3456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Rectangle 58"/>
                      <wps:cNvSpPr>
                        <a:spLocks noChangeArrowheads="1"/>
                      </wps:cNvSpPr>
                      <wps:spPr bwMode="auto">
                        <a:xfrm>
                          <a:off x="39" y="19660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2638A5" w:rsidP="00B66788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Зав.каф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A3658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4</w:t>
                            </w:r>
                          </w:p>
                          <w:p w:rsidR="00A3658B" w:rsidRPr="002F6B72" w:rsidRDefault="00A3658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</w:t>
                            </w:r>
                            <w:r w:rsidR="006A3456">
                              <w:rPr>
                                <w:rFonts w:ascii="Arial" w:hAnsi="Arial"/>
                                <w:sz w:val="36"/>
                              </w:rPr>
                              <w:t>ПІ-60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76CE77" id="Group 21" o:spid="_x0000_s1048" style="position:absolute;margin-left:55.4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">
              <v:rect id="Rectangle 22" o:spid="_x0000_s104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<v:line id="Line 23" o:spid="_x0000_s1050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4" o:spid="_x0000_s1051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5" o:spid="_x0000_s1052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26" o:spid="_x0000_s1053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27" o:spid="_x0000_s1054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8" o:spid="_x0000_s1055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29" o:spid="_x0000_s1056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<v:line id="Line 30" o:spid="_x0000_s105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line id="Line 31" o:spid="_x0000_s105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<v:rect id="Rectangle 32" o:spid="_x0000_s105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Pr="00A9614E" w:rsidRDefault="005F7A49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 w:rsidRPr="00A9614E">
                        <w:rPr>
                          <w:rFonts w:ascii="Calibri" w:hAnsi="Calibri"/>
                          <w:sz w:val="36"/>
                          <w:szCs w:val="36"/>
                        </w:rPr>
                        <w:t>ЖДТУ.18.</w:t>
                      </w:r>
                      <w:r w:rsidR="009174AC">
                        <w:rPr>
                          <w:rFonts w:ascii="Calibri" w:hAnsi="Calibri"/>
                          <w:sz w:val="36"/>
                          <w:szCs w:val="36"/>
                        </w:rPr>
                        <w:t>121</w:t>
                      </w:r>
                      <w:r w:rsidRPr="00A9614E">
                        <w:rPr>
                          <w:rFonts w:ascii="Calibri" w:hAnsi="Calibri"/>
                          <w:sz w:val="36"/>
                          <w:szCs w:val="36"/>
                        </w:rPr>
                        <w:t>.10.000 –</w:t>
                      </w:r>
                      <w:r w:rsidR="00414ECC" w:rsidRPr="00A9614E">
                        <w:rPr>
                          <w:rFonts w:ascii="Calibri" w:hAnsi="Calibri"/>
                          <w:sz w:val="36"/>
                          <w:szCs w:val="36"/>
                        </w:rPr>
                        <w:t>Лр.1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41" o:spid="_x0000_s1068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42" o:spid="_x0000_s1069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<v:line id="Line 43" o:spid="_x0000_s1070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4" o:spid="_x0000_s1071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group id="Group 45" o:spid="_x0000_s1072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46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326D2B" w:rsidRPr="00326D2B" w:rsidRDefault="006A3456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lang w:val="ru-RU"/>
                          </w:rPr>
                          <w:t>Харипончук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ru-RU"/>
                          </w:rPr>
                          <w:t xml:space="preserve"> М.М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<v:rect id="Rectangle 49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Pr="00954BE3" w:rsidRDefault="006A3456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rect id="Rectangle 52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<v:rect id="Rectangle 55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58" o:spid="_x0000_s1084" style="position:absolute;left:39;top:19660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2638A5" w:rsidP="00B66788">
                      <w:pPr>
                        <w:pStyle w:val="a5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Зав.каф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<v:rect id="Rectangle 61" o:spid="_x0000_s1086" style="position:absolute;left:7760;top:18561;width:6292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A3658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4</w:t>
                      </w:r>
                    </w:p>
                    <w:p w:rsidR="00A3658B" w:rsidRPr="002F6B72" w:rsidRDefault="00A3658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<v:rect id="Rectangle 70" o:spid="_x0000_s1095" style="position:absolute;left:14295;top:19221;width:5609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</w:t>
                      </w:r>
                      <w:r w:rsidR="006A3456">
                        <w:rPr>
                          <w:rFonts w:ascii="Arial" w:hAnsi="Arial"/>
                          <w:sz w:val="36"/>
                        </w:rPr>
                        <w:t>ПІ-60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5662F1"/>
    <w:multiLevelType w:val="hybridMultilevel"/>
    <w:tmpl w:val="C9765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8"/>
  </w:num>
  <w:num w:numId="14">
    <w:abstractNumId w:val="14"/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96811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67E7E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0996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3DB1"/>
    <w:rsid w:val="00326D2B"/>
    <w:rsid w:val="003275ED"/>
    <w:rsid w:val="00327A67"/>
    <w:rsid w:val="00333F7F"/>
    <w:rsid w:val="003364A1"/>
    <w:rsid w:val="003414CF"/>
    <w:rsid w:val="00345E55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094B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A3456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74AC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658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324D"/>
    <w:rsid w:val="00AC5470"/>
    <w:rsid w:val="00AC59DC"/>
    <w:rsid w:val="00AC70EB"/>
    <w:rsid w:val="00AD27B5"/>
    <w:rsid w:val="00AF1D01"/>
    <w:rsid w:val="00B042D0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6CB3"/>
    <w:rsid w:val="00C07250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B6734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77428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1320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1C4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22D3061-7B9A-4814-B47F-E6C9DE3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6F398-245B-419A-8A5D-D3FAB1C0C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</Template>
  <TotalTime>88</TotalTime>
  <Pages>4</Pages>
  <Words>1486</Words>
  <Characters>848</Characters>
  <Application>Microsoft Office Word</Application>
  <DocSecurity>0</DocSecurity>
  <Lines>7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laptop</cp:lastModifiedBy>
  <cp:revision>3</cp:revision>
  <cp:lastPrinted>2018-09-10T17:07:00Z</cp:lastPrinted>
  <dcterms:created xsi:type="dcterms:W3CDTF">2018-09-10T08:20:00Z</dcterms:created>
  <dcterms:modified xsi:type="dcterms:W3CDTF">2018-09-10T17:09:00Z</dcterms:modified>
</cp:coreProperties>
</file>
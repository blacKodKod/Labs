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AC" w:rsidRPr="007011C7" w:rsidRDefault="009174AC" w:rsidP="009A4A06">
      <w:pPr>
        <w:spacing w:after="0" w:line="360" w:lineRule="auto"/>
        <w:ind w:left="284" w:right="141" w:firstLine="567"/>
        <w:jc w:val="center"/>
        <w:rPr>
          <w:rFonts w:ascii="Times New Roman" w:hAnsi="Times New Roman"/>
          <w:b/>
          <w:sz w:val="32"/>
          <w:szCs w:val="28"/>
          <w:lang w:val="ru-RU"/>
        </w:rPr>
      </w:pPr>
      <w:r w:rsidRPr="007011C7">
        <w:rPr>
          <w:rFonts w:ascii="Times New Roman" w:hAnsi="Times New Roman"/>
          <w:b/>
          <w:sz w:val="32"/>
          <w:szCs w:val="28"/>
        </w:rPr>
        <w:t xml:space="preserve">Лабораторна робота № </w:t>
      </w:r>
      <w:r w:rsidR="005B735E" w:rsidRPr="007011C7">
        <w:rPr>
          <w:rFonts w:ascii="Times New Roman" w:hAnsi="Times New Roman"/>
          <w:b/>
          <w:sz w:val="32"/>
          <w:szCs w:val="28"/>
          <w:lang w:val="ru-RU"/>
        </w:rPr>
        <w:t>2</w:t>
      </w:r>
    </w:p>
    <w:p w:rsidR="009174AC" w:rsidRPr="009174AC" w:rsidRDefault="005B735E" w:rsidP="009A4A06">
      <w:pPr>
        <w:spacing w:after="0" w:line="360" w:lineRule="auto"/>
        <w:ind w:left="284" w:right="141" w:firstLine="567"/>
        <w:jc w:val="center"/>
        <w:rPr>
          <w:rFonts w:ascii="Times New Roman" w:hAnsi="Times New Roman"/>
          <w:b/>
          <w:sz w:val="28"/>
          <w:szCs w:val="28"/>
        </w:rPr>
      </w:pPr>
      <w:r w:rsidRPr="005B735E">
        <w:rPr>
          <w:rFonts w:ascii="Times New Roman" w:hAnsi="Times New Roman"/>
          <w:b/>
          <w:sz w:val="28"/>
          <w:szCs w:val="28"/>
        </w:rPr>
        <w:t>ВНУТРІШНЄ ПРЕДСТАВЛЕННЯ ЦІЛОЧИСЕЛЬНИХ ДАНИХ</w:t>
      </w:r>
    </w:p>
    <w:p w:rsidR="003B4B06" w:rsidRDefault="009174AC" w:rsidP="009A4A06">
      <w:pPr>
        <w:keepNext/>
        <w:spacing w:after="0" w:line="360" w:lineRule="auto"/>
        <w:ind w:left="284" w:right="141" w:firstLine="567"/>
        <w:jc w:val="both"/>
        <w:rPr>
          <w:rFonts w:ascii="Times New Roman" w:hAnsi="Times New Roman"/>
          <w:sz w:val="28"/>
          <w:szCs w:val="28"/>
        </w:rPr>
      </w:pPr>
      <w:r w:rsidRPr="005B735E">
        <w:rPr>
          <w:rFonts w:ascii="Times New Roman" w:hAnsi="Times New Roman"/>
          <w:b/>
          <w:i/>
          <w:sz w:val="28"/>
          <w:szCs w:val="28"/>
        </w:rPr>
        <w:t>Мета заняття</w:t>
      </w:r>
      <w:r w:rsidRPr="009174AC">
        <w:rPr>
          <w:rFonts w:ascii="Times New Roman" w:hAnsi="Times New Roman"/>
          <w:sz w:val="28"/>
          <w:szCs w:val="28"/>
        </w:rPr>
        <w:t>:</w:t>
      </w:r>
      <w:r w:rsidR="005B735E" w:rsidRPr="005B735E">
        <w:rPr>
          <w:rFonts w:ascii="Times New Roman" w:hAnsi="Times New Roman"/>
          <w:sz w:val="28"/>
          <w:szCs w:val="28"/>
        </w:rPr>
        <w:t xml:space="preserve"> ознайомитися з числовими типами даних, їх видами та особливостями; розглянути алгоритм внутрішнього (машинного) представлення чисел у відповідності з діапазоном в знакових і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беззнакових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 форматах типів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ShortInt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signed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char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Byte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unsigned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char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Integer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int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>), Word (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unsigned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int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); написати програму на мові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Ассемблер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 для опису чисел, перевірити правильність виконаних розрахунків.</w:t>
      </w:r>
    </w:p>
    <w:p w:rsidR="00096811" w:rsidRPr="00096811" w:rsidRDefault="00096811" w:rsidP="009A4A06">
      <w:pPr>
        <w:keepNext/>
        <w:spacing w:after="0" w:line="360" w:lineRule="auto"/>
        <w:ind w:left="284" w:right="141" w:firstLine="567"/>
        <w:jc w:val="center"/>
        <w:rPr>
          <w:rFonts w:ascii="Times New Roman" w:hAnsi="Times New Roman"/>
          <w:b/>
          <w:sz w:val="28"/>
          <w:szCs w:val="28"/>
        </w:rPr>
      </w:pPr>
      <w:r w:rsidRPr="00096811">
        <w:rPr>
          <w:rFonts w:ascii="Times New Roman" w:hAnsi="Times New Roman"/>
          <w:b/>
          <w:sz w:val="28"/>
          <w:szCs w:val="28"/>
        </w:rPr>
        <w:t>Хід роботи:</w:t>
      </w:r>
    </w:p>
    <w:p w:rsidR="007243A9" w:rsidRDefault="00096811" w:rsidP="006B6C96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 w:rsidRPr="00096811">
        <w:rPr>
          <w:rFonts w:ascii="Times New Roman" w:hAnsi="Times New Roman"/>
          <w:b/>
          <w:sz w:val="28"/>
          <w:szCs w:val="28"/>
        </w:rPr>
        <w:t>Завдання 1</w:t>
      </w:r>
      <w:r>
        <w:rPr>
          <w:rFonts w:ascii="Times New Roman" w:hAnsi="Times New Roman"/>
          <w:sz w:val="28"/>
          <w:szCs w:val="28"/>
        </w:rPr>
        <w:t xml:space="preserve">: </w:t>
      </w:r>
      <w:r w:rsidR="005B735E" w:rsidRPr="005B735E">
        <w:rPr>
          <w:rFonts w:ascii="Times New Roman" w:hAnsi="Times New Roman"/>
          <w:sz w:val="28"/>
          <w:szCs w:val="28"/>
        </w:rPr>
        <w:t xml:space="preserve">Для заданих чисел виконати перетворення у внутрішній(машинний) формат подання чисел в пам’яті комп’ютера за умови, що числа є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беззнаковими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. Для збереження чисел використовується 8, 16 та 32 біти. </w:t>
      </w: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C0353" w:rsidRDefault="009A4A06" w:rsidP="009A4A06">
      <w:pPr>
        <w:spacing w:after="0" w:line="240" w:lineRule="atLeast"/>
        <w:ind w:left="284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завдання:</w:t>
      </w:r>
    </w:p>
    <w:p w:rsidR="008C0353" w:rsidRPr="00EF1320" w:rsidRDefault="00606C88" w:rsidP="009A4A06">
      <w:pPr>
        <w:spacing w:after="0" w:line="240" w:lineRule="atLeast"/>
        <w:ind w:left="284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882E27A" wp14:editId="00375EC8">
            <wp:extent cx="3776958" cy="19206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76958" cy="192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4AC" w:rsidRDefault="00C07250" w:rsidP="009A4A06">
      <w:pPr>
        <w:spacing w:before="120"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 w:rsidRPr="00C07250">
        <w:rPr>
          <w:rFonts w:ascii="Times New Roman" w:hAnsi="Times New Roman"/>
          <w:b/>
          <w:sz w:val="28"/>
          <w:szCs w:val="28"/>
        </w:rPr>
        <w:t>Завдання 2:</w:t>
      </w:r>
      <w:r w:rsidR="009174AC" w:rsidRPr="005B735E">
        <w:rPr>
          <w:rFonts w:ascii="Times New Roman" w:hAnsi="Times New Roman"/>
          <w:b/>
          <w:sz w:val="28"/>
          <w:szCs w:val="28"/>
        </w:rPr>
        <w:t xml:space="preserve"> </w:t>
      </w:r>
      <w:r w:rsidR="005B735E" w:rsidRPr="005B735E">
        <w:rPr>
          <w:rFonts w:ascii="Times New Roman" w:hAnsi="Times New Roman"/>
          <w:sz w:val="28"/>
          <w:szCs w:val="28"/>
        </w:rPr>
        <w:t xml:space="preserve">Для заданих чисел виконати перетворення у внутрішній(машинний) формат подання чисел в пам’яті комп’ютера за умови, що числа є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беззнаковими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. Для збереження чисел використовується 16 та 32 біти. </w:t>
      </w:r>
    </w:p>
    <w:p w:rsidR="009A4A06" w:rsidRDefault="009A4A06" w:rsidP="009A4A06">
      <w:pPr>
        <w:spacing w:after="0" w:line="240" w:lineRule="auto"/>
        <w:ind w:left="284" w:firstLine="567"/>
        <w:jc w:val="center"/>
        <w:rPr>
          <w:rFonts w:ascii="Times New Roman" w:hAnsi="Times New Roman"/>
          <w:sz w:val="28"/>
          <w:szCs w:val="28"/>
        </w:rPr>
      </w:pP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A4A06" w:rsidRDefault="009A4A06" w:rsidP="009A4A06">
      <w:pPr>
        <w:spacing w:after="0" w:line="240" w:lineRule="atLeast"/>
        <w:ind w:left="284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завдання:</w:t>
      </w:r>
    </w:p>
    <w:p w:rsidR="008C0353" w:rsidRDefault="00606C88" w:rsidP="009A4A06">
      <w:pPr>
        <w:spacing w:after="0" w:line="240" w:lineRule="auto"/>
        <w:ind w:left="284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0F21DF5" wp14:editId="694E0E64">
            <wp:extent cx="3977640" cy="2030176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38" cy="20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AC" w:rsidRPr="005B735E" w:rsidRDefault="006A3456" w:rsidP="009A4A06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  <w:lang w:val="ru-RU"/>
        </w:rPr>
      </w:pPr>
      <w:r w:rsidRPr="006A3456">
        <w:rPr>
          <w:rFonts w:ascii="Times New Roman" w:hAnsi="Times New Roman"/>
          <w:b/>
          <w:sz w:val="28"/>
          <w:szCs w:val="28"/>
        </w:rPr>
        <w:t xml:space="preserve">Завдання </w:t>
      </w:r>
      <w:r w:rsidR="009174AC" w:rsidRPr="006A3456">
        <w:rPr>
          <w:rFonts w:ascii="Times New Roman" w:hAnsi="Times New Roman"/>
          <w:b/>
          <w:sz w:val="28"/>
          <w:szCs w:val="28"/>
        </w:rPr>
        <w:t>3.</w:t>
      </w:r>
      <w:r w:rsidR="009174AC" w:rsidRPr="009174AC">
        <w:rPr>
          <w:rFonts w:ascii="Times New Roman" w:hAnsi="Times New Roman"/>
          <w:sz w:val="28"/>
          <w:szCs w:val="28"/>
        </w:rPr>
        <w:t xml:space="preserve"> </w:t>
      </w:r>
      <w:r w:rsidR="005B735E" w:rsidRPr="005B735E">
        <w:rPr>
          <w:rFonts w:ascii="Times New Roman" w:hAnsi="Times New Roman"/>
          <w:sz w:val="28"/>
          <w:szCs w:val="28"/>
        </w:rPr>
        <w:t xml:space="preserve">Для заданих чисел виконати перетворення у внутрішній(машинний) формат подання чисел в пам’яті комп’ютера за умови, що числа є </w:t>
      </w:r>
      <w:proofErr w:type="spellStart"/>
      <w:r w:rsidR="005B735E" w:rsidRPr="005B735E">
        <w:rPr>
          <w:rFonts w:ascii="Times New Roman" w:hAnsi="Times New Roman"/>
          <w:sz w:val="28"/>
          <w:szCs w:val="28"/>
        </w:rPr>
        <w:t>беззнаковими</w:t>
      </w:r>
      <w:proofErr w:type="spellEnd"/>
      <w:r w:rsidR="005B735E" w:rsidRPr="005B735E">
        <w:rPr>
          <w:rFonts w:ascii="Times New Roman" w:hAnsi="Times New Roman"/>
          <w:sz w:val="28"/>
          <w:szCs w:val="28"/>
        </w:rPr>
        <w:t xml:space="preserve">. Для збереження чисел використовується 32 біти. </w:t>
      </w:r>
    </w:p>
    <w:p w:rsidR="008C0353" w:rsidRDefault="008C0353" w:rsidP="009A4A06">
      <w:pPr>
        <w:spacing w:after="0" w:line="240" w:lineRule="atLeast"/>
        <w:ind w:left="284" w:right="141" w:firstLine="567"/>
        <w:jc w:val="right"/>
        <w:rPr>
          <w:rFonts w:ascii="Times New Roman" w:hAnsi="Times New Roman"/>
          <w:sz w:val="28"/>
          <w:szCs w:val="28"/>
        </w:rPr>
      </w:pPr>
    </w:p>
    <w:p w:rsidR="008C0353" w:rsidRDefault="008C0353" w:rsidP="009A4A06">
      <w:pPr>
        <w:spacing w:after="0" w:line="240" w:lineRule="atLeast"/>
        <w:ind w:left="284" w:right="141" w:firstLine="567"/>
        <w:jc w:val="right"/>
        <w:rPr>
          <w:rFonts w:ascii="Times New Roman" w:hAnsi="Times New Roman"/>
          <w:sz w:val="28"/>
          <w:szCs w:val="28"/>
        </w:rPr>
      </w:pP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C0353" w:rsidRDefault="009A4A06" w:rsidP="009A4A06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завдання:</w:t>
      </w:r>
    </w:p>
    <w:p w:rsidR="008C0353" w:rsidRDefault="00606C88" w:rsidP="009A4A06">
      <w:pPr>
        <w:spacing w:after="0" w:line="240" w:lineRule="atLeast"/>
        <w:ind w:left="284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09A4172" wp14:editId="14215C05">
            <wp:extent cx="4135488" cy="2110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96" cy="21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53" w:rsidRPr="00EF1320" w:rsidRDefault="008C0353" w:rsidP="009A4A06">
      <w:pPr>
        <w:spacing w:after="0" w:line="240" w:lineRule="atLeast"/>
        <w:ind w:left="284" w:right="141" w:firstLine="567"/>
        <w:jc w:val="right"/>
        <w:rPr>
          <w:rFonts w:ascii="Times New Roman" w:hAnsi="Times New Roman"/>
          <w:sz w:val="28"/>
          <w:szCs w:val="28"/>
        </w:rPr>
      </w:pPr>
    </w:p>
    <w:p w:rsidR="005B735E" w:rsidRDefault="00F951C4" w:rsidP="009A4A06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 4</w:t>
      </w:r>
      <w:r w:rsidR="009174AC" w:rsidRPr="009174AC">
        <w:rPr>
          <w:rFonts w:ascii="Times New Roman" w:hAnsi="Times New Roman"/>
          <w:sz w:val="28"/>
          <w:szCs w:val="28"/>
        </w:rPr>
        <w:t xml:space="preserve">. </w:t>
      </w:r>
      <w:r w:rsidR="005B735E" w:rsidRPr="005B735E">
        <w:rPr>
          <w:rFonts w:ascii="Times New Roman" w:hAnsi="Times New Roman"/>
          <w:sz w:val="28"/>
          <w:szCs w:val="28"/>
        </w:rPr>
        <w:t xml:space="preserve">Для заданих чисел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8, 16 та 32 біти. </w:t>
      </w:r>
    </w:p>
    <w:p w:rsidR="009A4A06" w:rsidRDefault="009A4A06" w:rsidP="009A4A06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B6C96" w:rsidRDefault="006B6C96" w:rsidP="006B6C96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завдання:</w:t>
      </w:r>
    </w:p>
    <w:p w:rsidR="009A4A06" w:rsidRDefault="00606C88" w:rsidP="009A4A06">
      <w:pPr>
        <w:spacing w:after="0" w:line="360" w:lineRule="auto"/>
        <w:ind w:left="284" w:right="141"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E1AA5F" wp14:editId="4BF267FE">
            <wp:extent cx="4023360" cy="205351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50" cy="20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96" w:rsidRDefault="006B6C9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B6C96" w:rsidRDefault="006B6C96" w:rsidP="006B6C96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завдання:</w:t>
      </w:r>
    </w:p>
    <w:p w:rsidR="008C0353" w:rsidRDefault="00606C88" w:rsidP="009A4A06">
      <w:pPr>
        <w:spacing w:after="0" w:line="360" w:lineRule="auto"/>
        <w:ind w:left="284" w:right="141"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4D1FE5" wp14:editId="28CD5E13">
            <wp:extent cx="4030980" cy="20574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245" cy="20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8E" w:rsidRDefault="005B735E" w:rsidP="009A4A06">
      <w:pPr>
        <w:spacing w:after="0" w:line="360" w:lineRule="auto"/>
        <w:ind w:left="284" w:right="14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8C035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F951C4">
        <w:rPr>
          <w:rFonts w:ascii="Times New Roman" w:hAnsi="Times New Roman"/>
          <w:b/>
          <w:sz w:val="28"/>
          <w:szCs w:val="28"/>
        </w:rPr>
        <w:t>5</w:t>
      </w:r>
      <w:r w:rsidR="009174AC" w:rsidRPr="009174AC">
        <w:rPr>
          <w:rFonts w:ascii="Times New Roman" w:hAnsi="Times New Roman"/>
          <w:sz w:val="28"/>
          <w:szCs w:val="28"/>
        </w:rPr>
        <w:t xml:space="preserve">. </w:t>
      </w:r>
      <w:r w:rsidRPr="005B735E">
        <w:rPr>
          <w:rFonts w:ascii="Times New Roman" w:hAnsi="Times New Roman"/>
          <w:sz w:val="28"/>
          <w:szCs w:val="28"/>
        </w:rPr>
        <w:t>Для заданих чисел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16 та 32 біти.</w:t>
      </w: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6B6C96" w:rsidRDefault="006B6C96" w:rsidP="006B6C96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завдання:</w:t>
      </w:r>
    </w:p>
    <w:p w:rsidR="004F469C" w:rsidRDefault="00606C88" w:rsidP="009A4A06">
      <w:pPr>
        <w:spacing w:after="0" w:line="360" w:lineRule="auto"/>
        <w:ind w:left="284" w:right="141" w:firstLine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5CAF629" wp14:editId="53D52D1C">
            <wp:extent cx="4198620" cy="21429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96" cy="21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6B6C96" w:rsidRDefault="006B6C96" w:rsidP="006B6C96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завдання:</w:t>
      </w:r>
    </w:p>
    <w:p w:rsidR="00606C88" w:rsidRPr="009C578E" w:rsidRDefault="004F469C" w:rsidP="009A4A06">
      <w:pPr>
        <w:spacing w:after="0" w:line="360" w:lineRule="auto"/>
        <w:ind w:left="284" w:right="141" w:firstLine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DFD9D82" wp14:editId="3B1CA619">
            <wp:extent cx="4160520" cy="21235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17" cy="21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8E" w:rsidRDefault="00F951C4" w:rsidP="009A4A06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 w:rsidRPr="006A3456">
        <w:rPr>
          <w:rFonts w:ascii="Times New Roman" w:hAnsi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6</w:t>
      </w:r>
      <w:r w:rsidR="009174AC" w:rsidRPr="009174AC">
        <w:rPr>
          <w:rFonts w:ascii="Times New Roman" w:hAnsi="Times New Roman"/>
          <w:sz w:val="28"/>
          <w:szCs w:val="28"/>
        </w:rPr>
        <w:t xml:space="preserve">. </w:t>
      </w:r>
      <w:r w:rsidR="009C578E" w:rsidRPr="009C578E">
        <w:rPr>
          <w:rFonts w:ascii="Times New Roman" w:hAnsi="Times New Roman"/>
          <w:sz w:val="28"/>
          <w:szCs w:val="28"/>
        </w:rPr>
        <w:t xml:space="preserve">Для заданих чисел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32 біти. </w:t>
      </w: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B6C96" w:rsidRDefault="006B6C96" w:rsidP="006B6C96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завдання:</w:t>
      </w:r>
    </w:p>
    <w:p w:rsidR="004F469C" w:rsidRDefault="004F469C" w:rsidP="009A4A06">
      <w:pPr>
        <w:spacing w:after="0" w:line="360" w:lineRule="auto"/>
        <w:ind w:left="284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98B190C" wp14:editId="10538AC3">
            <wp:extent cx="4023360" cy="205351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72" cy="20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B6C96" w:rsidRDefault="006B6C96" w:rsidP="006B6C96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завдання:</w:t>
      </w:r>
    </w:p>
    <w:p w:rsidR="004F469C" w:rsidRPr="00EF1320" w:rsidRDefault="004F469C" w:rsidP="009A4A06">
      <w:pPr>
        <w:spacing w:after="0" w:line="360" w:lineRule="auto"/>
        <w:ind w:left="284" w:right="14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33B622" wp14:editId="49D2C67F">
            <wp:extent cx="4015740" cy="2049622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68" cy="20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AC" w:rsidRDefault="00F951C4" w:rsidP="009A4A06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 w:rsidRPr="006A3456">
        <w:rPr>
          <w:rFonts w:ascii="Times New Roman" w:hAnsi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7</w:t>
      </w:r>
      <w:r w:rsidR="009174AC" w:rsidRPr="009174AC">
        <w:rPr>
          <w:rFonts w:ascii="Times New Roman" w:hAnsi="Times New Roman"/>
          <w:sz w:val="28"/>
          <w:szCs w:val="28"/>
        </w:rPr>
        <w:t xml:space="preserve">. </w:t>
      </w:r>
      <w:r w:rsidR="009C578E" w:rsidRPr="009C578E">
        <w:rPr>
          <w:rFonts w:ascii="Times New Roman" w:hAnsi="Times New Roman"/>
          <w:sz w:val="28"/>
          <w:szCs w:val="28"/>
        </w:rPr>
        <w:t>За даними визначити які числові значення може містити знаковий набір байтів, взятий у пам’яті комп’ютера</w:t>
      </w: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972F5" w:rsidRDefault="00B972F5" w:rsidP="009A4A06">
      <w:pPr>
        <w:spacing w:before="120"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B972F5" w:rsidRDefault="00B972F5" w:rsidP="009A4A06">
      <w:pPr>
        <w:spacing w:before="120"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3C50E4" w:rsidRDefault="003C50E4" w:rsidP="009A4A06">
      <w:pPr>
        <w:spacing w:before="120"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3C50E4" w:rsidRDefault="003C50E4" w:rsidP="007C1267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</w:p>
    <w:p w:rsidR="00B433C5" w:rsidRDefault="00B433C5" w:rsidP="007C1267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</w:p>
    <w:p w:rsidR="00B433C5" w:rsidRDefault="00B433C5" w:rsidP="007C1267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</w:p>
    <w:p w:rsidR="007C1267" w:rsidRDefault="007C1267" w:rsidP="007C1267">
      <w:pPr>
        <w:spacing w:after="0" w:line="240" w:lineRule="atLeast"/>
        <w:ind w:left="142" w:right="141" w:firstLine="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Результат завдання:</w:t>
      </w:r>
    </w:p>
    <w:p w:rsidR="00B972F5" w:rsidRDefault="007C1267" w:rsidP="007C1267">
      <w:pPr>
        <w:spacing w:before="120" w:after="0" w:line="360" w:lineRule="auto"/>
        <w:ind w:left="284" w:right="141"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51786F8" wp14:editId="25EC4232">
            <wp:extent cx="3905573" cy="16033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3232" r="2556" b="8727"/>
                    <a:stretch/>
                  </pic:blipFill>
                  <pic:spPr bwMode="auto">
                    <a:xfrm>
                      <a:off x="0" y="0"/>
                      <a:ext cx="3948796" cy="162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4AC" w:rsidRDefault="00F951C4" w:rsidP="009A4A06">
      <w:pPr>
        <w:spacing w:before="120"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 w:rsidRPr="006A3456">
        <w:rPr>
          <w:rFonts w:ascii="Times New Roman" w:hAnsi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8</w:t>
      </w:r>
      <w:r w:rsidR="009174AC" w:rsidRPr="009174AC">
        <w:rPr>
          <w:rFonts w:ascii="Times New Roman" w:hAnsi="Times New Roman"/>
          <w:sz w:val="28"/>
          <w:szCs w:val="28"/>
        </w:rPr>
        <w:t xml:space="preserve">. </w:t>
      </w:r>
      <w:r w:rsidR="009C578E" w:rsidRPr="009C578E">
        <w:rPr>
          <w:rFonts w:ascii="Times New Roman" w:hAnsi="Times New Roman"/>
          <w:sz w:val="28"/>
          <w:szCs w:val="28"/>
        </w:rPr>
        <w:t>За даними визначити які числові значення може містити додатний набір байтів зг</w:t>
      </w:r>
      <w:r w:rsidR="009C578E">
        <w:rPr>
          <w:rFonts w:ascii="Times New Roman" w:hAnsi="Times New Roman"/>
          <w:sz w:val="28"/>
          <w:szCs w:val="28"/>
        </w:rPr>
        <w:t>ідно стандарту 1251 (ANSI, WIN)</w:t>
      </w:r>
      <w:r w:rsidR="009C578E" w:rsidRPr="009C578E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9C578E" w:rsidRPr="00EF1320">
        <w:rPr>
          <w:rFonts w:ascii="Times New Roman" w:hAnsi="Times New Roman"/>
          <w:sz w:val="28"/>
          <w:szCs w:val="28"/>
        </w:rPr>
        <w:t>(табл. 1.</w:t>
      </w:r>
      <w:r w:rsidR="009C578E" w:rsidRPr="009C578E">
        <w:rPr>
          <w:rFonts w:ascii="Times New Roman" w:hAnsi="Times New Roman"/>
          <w:sz w:val="28"/>
          <w:szCs w:val="28"/>
        </w:rPr>
        <w:t>8</w:t>
      </w:r>
      <w:r w:rsidR="009C578E" w:rsidRPr="00EF1320">
        <w:rPr>
          <w:rFonts w:ascii="Times New Roman" w:hAnsi="Times New Roman"/>
          <w:sz w:val="28"/>
          <w:szCs w:val="28"/>
        </w:rPr>
        <w:t>).</w:t>
      </w:r>
    </w:p>
    <w:p w:rsidR="00F146F1" w:rsidRDefault="00F146F1" w:rsidP="00F146F1">
      <w:pPr>
        <w:spacing w:after="0" w:line="360" w:lineRule="auto"/>
        <w:ind w:left="284" w:right="141" w:firstLine="567"/>
        <w:jc w:val="center"/>
        <w:rPr>
          <w:rFonts w:ascii="Times New Roman" w:hAnsi="Times New Roman"/>
          <w:sz w:val="28"/>
          <w:szCs w:val="28"/>
        </w:rPr>
      </w:pPr>
    </w:p>
    <w:p w:rsidR="00F146F1" w:rsidRDefault="00F146F1" w:rsidP="00F146F1">
      <w:pPr>
        <w:spacing w:after="0" w:line="360" w:lineRule="auto"/>
        <w:ind w:left="284" w:right="141" w:firstLine="567"/>
        <w:jc w:val="center"/>
        <w:rPr>
          <w:rFonts w:ascii="Times New Roman" w:hAnsi="Times New Roman"/>
          <w:sz w:val="28"/>
          <w:szCs w:val="28"/>
        </w:rPr>
      </w:pPr>
    </w:p>
    <w:p w:rsidR="00F146F1" w:rsidRDefault="00F146F1" w:rsidP="00F146F1">
      <w:pPr>
        <w:spacing w:after="0" w:line="360" w:lineRule="auto"/>
        <w:ind w:left="284" w:right="141" w:firstLine="567"/>
        <w:jc w:val="center"/>
        <w:rPr>
          <w:rFonts w:ascii="Times New Roman" w:hAnsi="Times New Roman"/>
          <w:sz w:val="28"/>
          <w:szCs w:val="28"/>
        </w:rPr>
      </w:pPr>
    </w:p>
    <w:p w:rsidR="00F146F1" w:rsidRDefault="00F146F1" w:rsidP="00F146F1">
      <w:pPr>
        <w:spacing w:after="0" w:line="360" w:lineRule="auto"/>
        <w:ind w:left="284" w:right="141" w:firstLine="567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завдання:</w:t>
      </w:r>
    </w:p>
    <w:p w:rsidR="00F146F1" w:rsidRPr="00F146F1" w:rsidRDefault="00F146F1" w:rsidP="00F146F1">
      <w:pPr>
        <w:spacing w:after="0" w:line="360" w:lineRule="auto"/>
        <w:ind w:left="284" w:right="141" w:firstLine="567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58B5181" wp14:editId="28B3ED99">
            <wp:extent cx="3804833" cy="1732441"/>
            <wp:effectExtent l="0" t="0" r="571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462" cy="17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7E" w:rsidRPr="00537AD6" w:rsidRDefault="00167E7E" w:rsidP="009A4A06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 w:rsidRPr="00167E7E">
        <w:rPr>
          <w:rFonts w:ascii="Times New Roman" w:hAnsi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A3658B">
        <w:rPr>
          <w:rFonts w:ascii="Times New Roman" w:hAnsi="Times New Roman"/>
          <w:sz w:val="28"/>
          <w:szCs w:val="28"/>
        </w:rPr>
        <w:t xml:space="preserve">в ході виконання лабораторної роботи </w:t>
      </w:r>
      <w:r w:rsidR="00537AD6" w:rsidRPr="00537AD6">
        <w:rPr>
          <w:rFonts w:ascii="Times New Roman" w:hAnsi="Times New Roman"/>
          <w:sz w:val="28"/>
          <w:szCs w:val="28"/>
        </w:rPr>
        <w:t>ознайом</w:t>
      </w:r>
      <w:r w:rsidR="00537AD6">
        <w:rPr>
          <w:rFonts w:ascii="Times New Roman" w:hAnsi="Times New Roman"/>
          <w:sz w:val="28"/>
          <w:szCs w:val="28"/>
        </w:rPr>
        <w:t>лено</w:t>
      </w:r>
      <w:r w:rsidR="00537AD6" w:rsidRPr="00537AD6">
        <w:rPr>
          <w:rFonts w:ascii="Times New Roman" w:hAnsi="Times New Roman"/>
          <w:sz w:val="28"/>
          <w:szCs w:val="28"/>
        </w:rPr>
        <w:t xml:space="preserve"> з числовими типами даних, їх видами та особливостями; розглянут</w:t>
      </w:r>
      <w:r w:rsidR="00537AD6">
        <w:rPr>
          <w:rFonts w:ascii="Times New Roman" w:hAnsi="Times New Roman"/>
          <w:sz w:val="28"/>
          <w:szCs w:val="28"/>
        </w:rPr>
        <w:t>о</w:t>
      </w:r>
      <w:r w:rsidR="00537AD6" w:rsidRPr="00537AD6">
        <w:rPr>
          <w:rFonts w:ascii="Times New Roman" w:hAnsi="Times New Roman"/>
          <w:sz w:val="28"/>
          <w:szCs w:val="28"/>
        </w:rPr>
        <w:t xml:space="preserve"> алгоритм внутрішнього (машинного) представлення чисел у відповідності з діапазоном в знакових і 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беззнакових</w:t>
      </w:r>
      <w:proofErr w:type="spellEnd"/>
      <w:r w:rsidR="00537AD6" w:rsidRPr="00537AD6">
        <w:rPr>
          <w:rFonts w:ascii="Times New Roman" w:hAnsi="Times New Roman"/>
          <w:sz w:val="28"/>
          <w:szCs w:val="28"/>
        </w:rPr>
        <w:t xml:space="preserve"> форматах типів 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ShortInt</w:t>
      </w:r>
      <w:proofErr w:type="spellEnd"/>
      <w:r w:rsidR="00537AD6" w:rsidRPr="00537AD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signed</w:t>
      </w:r>
      <w:proofErr w:type="spellEnd"/>
      <w:r w:rsidR="00537AD6" w:rsidRPr="00537A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char</w:t>
      </w:r>
      <w:proofErr w:type="spellEnd"/>
      <w:r w:rsidR="00537AD6" w:rsidRPr="00537AD6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Byte</w:t>
      </w:r>
      <w:proofErr w:type="spellEnd"/>
      <w:r w:rsidR="00537AD6" w:rsidRPr="00537AD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unsigned</w:t>
      </w:r>
      <w:proofErr w:type="spellEnd"/>
      <w:r w:rsidR="00537AD6" w:rsidRPr="00537A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char</w:t>
      </w:r>
      <w:proofErr w:type="spellEnd"/>
      <w:r w:rsidR="00537AD6" w:rsidRPr="00537AD6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Integer</w:t>
      </w:r>
      <w:proofErr w:type="spellEnd"/>
      <w:r w:rsidR="00537AD6" w:rsidRPr="00537AD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in</w:t>
      </w:r>
      <w:r w:rsidR="00537AD6">
        <w:rPr>
          <w:rFonts w:ascii="Times New Roman" w:hAnsi="Times New Roman"/>
          <w:sz w:val="28"/>
          <w:szCs w:val="28"/>
        </w:rPr>
        <w:t>t</w:t>
      </w:r>
      <w:proofErr w:type="spellEnd"/>
      <w:r w:rsidR="00537AD6">
        <w:rPr>
          <w:rFonts w:ascii="Times New Roman" w:hAnsi="Times New Roman"/>
          <w:sz w:val="28"/>
          <w:szCs w:val="28"/>
        </w:rPr>
        <w:t>), Word (</w:t>
      </w:r>
      <w:proofErr w:type="spellStart"/>
      <w:r w:rsidR="00537AD6">
        <w:rPr>
          <w:rFonts w:ascii="Times New Roman" w:hAnsi="Times New Roman"/>
          <w:sz w:val="28"/>
          <w:szCs w:val="28"/>
        </w:rPr>
        <w:t>unsigned</w:t>
      </w:r>
      <w:proofErr w:type="spellEnd"/>
      <w:r w:rsidR="00537A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37AD6">
        <w:rPr>
          <w:rFonts w:ascii="Times New Roman" w:hAnsi="Times New Roman"/>
          <w:sz w:val="28"/>
          <w:szCs w:val="28"/>
        </w:rPr>
        <w:t>int</w:t>
      </w:r>
      <w:proofErr w:type="spellEnd"/>
      <w:r w:rsidR="00537AD6">
        <w:rPr>
          <w:rFonts w:ascii="Times New Roman" w:hAnsi="Times New Roman"/>
          <w:sz w:val="28"/>
          <w:szCs w:val="28"/>
        </w:rPr>
        <w:t>); написано</w:t>
      </w:r>
      <w:r w:rsidR="00537AD6" w:rsidRPr="00537AD6">
        <w:rPr>
          <w:rFonts w:ascii="Times New Roman" w:hAnsi="Times New Roman"/>
          <w:sz w:val="28"/>
          <w:szCs w:val="28"/>
        </w:rPr>
        <w:t xml:space="preserve"> програму на мові </w:t>
      </w:r>
      <w:proofErr w:type="spellStart"/>
      <w:r w:rsidR="00537AD6" w:rsidRPr="00537AD6">
        <w:rPr>
          <w:rFonts w:ascii="Times New Roman" w:hAnsi="Times New Roman"/>
          <w:sz w:val="28"/>
          <w:szCs w:val="28"/>
        </w:rPr>
        <w:t>Ассемблер</w:t>
      </w:r>
      <w:proofErr w:type="spellEnd"/>
      <w:r w:rsidR="00537AD6" w:rsidRPr="00537AD6">
        <w:rPr>
          <w:rFonts w:ascii="Times New Roman" w:hAnsi="Times New Roman"/>
          <w:sz w:val="28"/>
          <w:szCs w:val="28"/>
        </w:rPr>
        <w:t xml:space="preserve"> для опису чисел, перевір</w:t>
      </w:r>
      <w:r w:rsidR="00537AD6">
        <w:rPr>
          <w:rFonts w:ascii="Times New Roman" w:hAnsi="Times New Roman"/>
          <w:sz w:val="28"/>
          <w:szCs w:val="28"/>
        </w:rPr>
        <w:t>ено</w:t>
      </w:r>
      <w:r w:rsidR="00537AD6" w:rsidRPr="00537AD6">
        <w:rPr>
          <w:rFonts w:ascii="Times New Roman" w:hAnsi="Times New Roman"/>
          <w:sz w:val="28"/>
          <w:szCs w:val="28"/>
        </w:rPr>
        <w:t xml:space="preserve"> правильність виконаних розрахунків.</w:t>
      </w:r>
    </w:p>
    <w:sectPr w:rsidR="00167E7E" w:rsidRPr="00537AD6" w:rsidSect="006B6C96">
      <w:headerReference w:type="default" r:id="rId30"/>
      <w:footerReference w:type="default" r:id="rId31"/>
      <w:headerReference w:type="first" r:id="rId32"/>
      <w:pgSz w:w="11906" w:h="16838"/>
      <w:pgMar w:top="50" w:right="566" w:bottom="1418" w:left="1276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63E" w:rsidRDefault="0033463E">
      <w:r>
        <w:separator/>
      </w:r>
    </w:p>
  </w:endnote>
  <w:endnote w:type="continuationSeparator" w:id="0">
    <w:p w:rsidR="0033463E" w:rsidRDefault="0033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1C4" w:rsidRDefault="002D0996">
    <w:pPr>
      <w:pStyle w:val="a4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3C6D2A9" wp14:editId="2D8C8219">
              <wp:simplePos x="0" y="0"/>
              <wp:positionH relativeFrom="column">
                <wp:posOffset>623685</wp:posOffset>
              </wp:positionH>
              <wp:positionV relativeFrom="paragraph">
                <wp:posOffset>-116955</wp:posOffset>
              </wp:positionV>
              <wp:extent cx="874044" cy="166254"/>
              <wp:effectExtent l="0" t="0" r="2540" b="5715"/>
              <wp:wrapNone/>
              <wp:docPr id="4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4044" cy="1662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D0996" w:rsidRPr="00954BE3" w:rsidRDefault="00847F59" w:rsidP="002D0996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</w:pPr>
                          <w:r w:rsidRPr="00BA5C8E">
                            <w:rPr>
                              <w:sz w:val="18"/>
                            </w:rPr>
                            <w:t>Покотило</w:t>
                          </w: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 xml:space="preserve"> О.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C6D2A9" id="Rectangle 50" o:spid="_x0000_s1046" style="position:absolute;margin-left:49.1pt;margin-top:-9.2pt;width:68.8pt;height:1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" filled="f" stroked="f" strokeweight=".25pt">
              <v:textbox inset="1pt,1pt,1pt,1pt">
                <w:txbxContent>
                  <w:p w:rsidR="002D0996" w:rsidRPr="00954BE3" w:rsidRDefault="00847F59" w:rsidP="002D0996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</w:pPr>
                    <w:proofErr w:type="spellStart"/>
                    <w:r w:rsidRPr="00BA5C8E">
                      <w:rPr>
                        <w:sz w:val="18"/>
                      </w:rPr>
                      <w:t>Покотило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 xml:space="preserve"> О. А.</w:t>
                    </w:r>
                  </w:p>
                </w:txbxContent>
              </v:textbox>
            </v:rect>
          </w:pict>
        </mc:Fallback>
      </mc:AlternateContent>
    </w:r>
    <w:r w:rsidR="00F951C4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FB0B7D" wp14:editId="03F4A1E4">
              <wp:simplePos x="0" y="0"/>
              <wp:positionH relativeFrom="column">
                <wp:posOffset>609831</wp:posOffset>
              </wp:positionH>
              <wp:positionV relativeFrom="paragraph">
                <wp:posOffset>-276283</wp:posOffset>
              </wp:positionV>
              <wp:extent cx="900000" cy="158400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000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951C4" w:rsidRDefault="00F951C4" w:rsidP="002D0996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Харипончук</w:t>
                          </w:r>
                          <w:r w:rsidR="002D0996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М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М</w:t>
                          </w:r>
                          <w:proofErr w:type="spellEnd"/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FB0B7D" id="Rectangle 15" o:spid="_x0000_s1047" style="position:absolute;margin-left:48pt;margin-top:-21.75pt;width:70.85pt;height:12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" filled="f" stroked="f" strokeweight=".25pt">
              <o:lock v:ext="edit" aspectratio="t"/>
              <v:textbox inset="1pt,1pt,1pt,1pt">
                <w:txbxContent>
                  <w:p w:rsidR="00F951C4" w:rsidRDefault="00F951C4" w:rsidP="002D0996">
                    <w:pPr>
                      <w:pStyle w:val="a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Харипончук</w:t>
                    </w:r>
                    <w:r w:rsidR="002D0996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М </w:t>
                    </w:r>
                    <w:proofErr w:type="spellStart"/>
                    <w:r>
                      <w:rPr>
                        <w:sz w:val="18"/>
                      </w:rPr>
                      <w:t>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63E" w:rsidRDefault="0033463E">
      <w:r>
        <w:separator/>
      </w:r>
    </w:p>
  </w:footnote>
  <w:footnote w:type="continuationSeparator" w:id="0">
    <w:p w:rsidR="0033463E" w:rsidRDefault="00334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3EB6E2B3" wp14:editId="0923D388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B433C5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4ECC" w:rsidRPr="00311F95" w:rsidRDefault="00414ECC" w:rsidP="00414ECC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ЖДТУ.18.</w:t>
                            </w:r>
                            <w:r w:rsidR="009174A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121</w:t>
                            </w:r>
                            <w:r w:rsidR="008C0353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.24.000 –Лр.2</w:t>
                            </w:r>
                          </w:p>
                          <w:p w:rsidR="00326D2B" w:rsidRPr="00BD312C" w:rsidRDefault="00326D2B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B6E2B3" id="Group 1" o:spid="_x0000_s1026" style="position:absolute;margin-left:56.05pt;margin-top:19.2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B433C5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11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414ECC" w:rsidRPr="00311F95" w:rsidRDefault="00414ECC" w:rsidP="00414ECC">
                      <w:pPr>
                        <w:pStyle w:val="a5"/>
                        <w:jc w:val="center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ЖДТУ.18.</w:t>
                      </w:r>
                      <w:r w:rsidR="009174AC">
                        <w:rPr>
                          <w:rFonts w:ascii="Calibri" w:hAnsi="Calibri"/>
                          <w:sz w:val="36"/>
                          <w:szCs w:val="36"/>
                        </w:rPr>
                        <w:t>121</w:t>
                      </w:r>
                      <w:r w:rsidR="008C0353">
                        <w:rPr>
                          <w:rFonts w:ascii="Calibri" w:hAnsi="Calibri"/>
                          <w:sz w:val="36"/>
                          <w:szCs w:val="36"/>
                        </w:rPr>
                        <w:t>.24.000 –Лр.2</w:t>
                      </w:r>
                    </w:p>
                    <w:p w:rsidR="00326D2B" w:rsidRPr="00BD312C" w:rsidRDefault="00326D2B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32"/>
                        </w:rPr>
                      </w:pPr>
                      <w:r>
                        <w:rPr>
                          <w:rFonts w:asciiTheme="minorHAnsi" w:hAnsiTheme="minorHAnsi"/>
                          <w:sz w:val="32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E76CE77" wp14:editId="6EDB7EB3">
              <wp:simplePos x="0" y="0"/>
              <wp:positionH relativeFrom="page">
                <wp:posOffset>704850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Pr="00A9614E" w:rsidRDefault="005F7A49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 w:rsidRPr="00A9614E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ЖДТУ.18.</w:t>
                            </w:r>
                            <w:r w:rsidR="009174A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121</w:t>
                            </w:r>
                            <w:r w:rsidR="008C0353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.24</w:t>
                            </w:r>
                            <w:r w:rsidRPr="00A9614E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.000 –</w:t>
                            </w:r>
                            <w:r w:rsidR="008C0353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Лр.2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69" cy="320"/>
                          <a:chOff x="0" y="0"/>
                          <a:chExt cx="21535" cy="20645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799" y="0"/>
                            <a:ext cx="12736" cy="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Pr="00326D2B" w:rsidRDefault="006A3456" w:rsidP="00BA5C8E">
                              <w:pPr>
                                <w:pStyle w:val="a5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Харипончук </w:t>
                              </w:r>
                              <w:r w:rsidR="00BA5C8E">
                                <w:rPr>
                                  <w:sz w:val="1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Pr="00954BE3" w:rsidRDefault="00847F59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 w:rsidRPr="00BA5C8E">
                                <w:rPr>
                                  <w:sz w:val="18"/>
                                </w:rPr>
                                <w:t>Покотило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О.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Rectangle 58"/>
                      <wps:cNvSpPr>
                        <a:spLocks noChangeArrowheads="1"/>
                      </wps:cNvSpPr>
                      <wps:spPr bwMode="auto">
                        <a:xfrm>
                          <a:off x="39" y="19660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2638A5" w:rsidP="00B66788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Зав.каф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 xml:space="preserve">Звіт з лабораторної </w:t>
                            </w:r>
                            <w:r w:rsidR="008C0353">
                              <w:t>роботи №2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7C2567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11</w:t>
                            </w:r>
                          </w:p>
                          <w:p w:rsidR="00A3658B" w:rsidRPr="002F6B72" w:rsidRDefault="00A3658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</w:t>
                            </w:r>
                            <w:r w:rsidR="006A3456">
                              <w:rPr>
                                <w:rFonts w:ascii="Arial" w:hAnsi="Arial"/>
                                <w:sz w:val="36"/>
                              </w:rPr>
                              <w:t>ПІ-60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6CE77" id="Group 21" o:spid="_x0000_s1048" style="position:absolute;margin-left:55.5pt;margin-top:19.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">
              <v:rect id="Rectangle 22" o:spid="_x0000_s104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23" o:spid="_x0000_s105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4" o:spid="_x0000_s105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5" o:spid="_x0000_s105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26" o:spid="_x0000_s105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27" o:spid="_x0000_s105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8" o:spid="_x0000_s105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29" o:spid="_x0000_s105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30" o:spid="_x0000_s105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31" o:spid="_x0000_s105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<v:rect id="Rectangle 32" o:spid="_x0000_s105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Pr="00A9614E" w:rsidRDefault="005F7A49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 w:rsidRPr="00A9614E">
                        <w:rPr>
                          <w:rFonts w:ascii="Calibri" w:hAnsi="Calibri"/>
                          <w:sz w:val="36"/>
                          <w:szCs w:val="36"/>
                        </w:rPr>
                        <w:t>ЖДТУ.18.</w:t>
                      </w:r>
                      <w:r w:rsidR="009174AC">
                        <w:rPr>
                          <w:rFonts w:ascii="Calibri" w:hAnsi="Calibri"/>
                          <w:sz w:val="36"/>
                          <w:szCs w:val="36"/>
                        </w:rPr>
                        <w:t>121</w:t>
                      </w:r>
                      <w:r w:rsidR="008C0353">
                        <w:rPr>
                          <w:rFonts w:ascii="Calibri" w:hAnsi="Calibri"/>
                          <w:sz w:val="36"/>
                          <w:szCs w:val="36"/>
                        </w:rPr>
                        <w:t>.24</w:t>
                      </w:r>
                      <w:r w:rsidRPr="00A9614E">
                        <w:rPr>
                          <w:rFonts w:ascii="Calibri" w:hAnsi="Calibri"/>
                          <w:sz w:val="36"/>
                          <w:szCs w:val="36"/>
                        </w:rPr>
                        <w:t>.000 –</w:t>
                      </w:r>
                      <w:r w:rsidR="008C0353">
                        <w:rPr>
                          <w:rFonts w:ascii="Calibri" w:hAnsi="Calibri"/>
                          <w:sz w:val="36"/>
                          <w:szCs w:val="36"/>
                        </w:rPr>
                        <w:t>Лр.2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41" o:spid="_x0000_s106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42" o:spid="_x0000_s106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line id="Line 43" o:spid="_x0000_s107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4" o:spid="_x0000_s107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group id="Group 45" o:spid="_x0000_s1072" style="position:absolute;left:39;top:18267;width:5169;height:320" coordsize="21535,20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46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8799;width:12736;height:20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326D2B" w:rsidRPr="00326D2B" w:rsidRDefault="006A3456" w:rsidP="00BA5C8E">
                        <w:pPr>
                          <w:pStyle w:val="a5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Харипончук </w:t>
                        </w:r>
                        <w:r w:rsidR="00BA5C8E">
                          <w:rPr>
                            <w:sz w:val="18"/>
                            <w:lang w:val="en-US"/>
                          </w:rPr>
                          <w:t>M</w:t>
                        </w:r>
                        <w:r>
                          <w:rPr>
                            <w:sz w:val="18"/>
                            <w:lang w:val="ru-RU"/>
                          </w:rPr>
                          <w:t>.М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rect id="Rectangle 49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Pr="00954BE3" w:rsidRDefault="00847F59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proofErr w:type="spellStart"/>
                        <w:r w:rsidRPr="00BA5C8E">
                          <w:rPr>
                            <w:sz w:val="18"/>
                          </w:rPr>
                          <w:t>Покотило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О. А.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rect id="Rectangle 52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rect id="Rectangle 55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58" o:spid="_x0000_s1084" style="position:absolute;left:39;top:19660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2638A5" w:rsidP="00B66788">
                      <w:pPr>
                        <w:pStyle w:val="a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Зав.каф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<v:rect id="Rectangle 61" o:spid="_x0000_s1086" style="position:absolute;left:7760;top:18561;width:6292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 xml:space="preserve">Звіт з лабораторної </w:t>
                      </w:r>
                      <w:r w:rsidR="008C0353">
                        <w:t>роботи №2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7C2567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11</w:t>
                      </w:r>
                    </w:p>
                    <w:p w:rsidR="00A3658B" w:rsidRPr="002F6B72" w:rsidRDefault="00A3658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<v:rect id="Rectangle 70" o:spid="_x0000_s1095" style="position:absolute;left:14295;top:19221;width:5609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</w:t>
                      </w:r>
                      <w:r w:rsidR="006A3456">
                        <w:rPr>
                          <w:rFonts w:ascii="Arial" w:hAnsi="Arial"/>
                          <w:sz w:val="36"/>
                        </w:rPr>
                        <w:t>ПІ-60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5662F1"/>
    <w:multiLevelType w:val="hybridMultilevel"/>
    <w:tmpl w:val="C9765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8"/>
  </w:num>
  <w:num w:numId="14">
    <w:abstractNumId w:val="14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96811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67E7E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0996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3DB1"/>
    <w:rsid w:val="00326D2B"/>
    <w:rsid w:val="003275ED"/>
    <w:rsid w:val="00327A67"/>
    <w:rsid w:val="00333F7F"/>
    <w:rsid w:val="0033463E"/>
    <w:rsid w:val="003364A1"/>
    <w:rsid w:val="003414CF"/>
    <w:rsid w:val="00343F3B"/>
    <w:rsid w:val="00345E55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094B"/>
    <w:rsid w:val="003A32E4"/>
    <w:rsid w:val="003A4D47"/>
    <w:rsid w:val="003A6D99"/>
    <w:rsid w:val="003B2DB3"/>
    <w:rsid w:val="003B4B06"/>
    <w:rsid w:val="003B5078"/>
    <w:rsid w:val="003B6CE9"/>
    <w:rsid w:val="003C3807"/>
    <w:rsid w:val="003C50E4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34D0D"/>
    <w:rsid w:val="00441D33"/>
    <w:rsid w:val="004428A5"/>
    <w:rsid w:val="00454D51"/>
    <w:rsid w:val="004573EE"/>
    <w:rsid w:val="00473FC9"/>
    <w:rsid w:val="00482385"/>
    <w:rsid w:val="0048324E"/>
    <w:rsid w:val="004837D6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4F469C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37AD6"/>
    <w:rsid w:val="00540B21"/>
    <w:rsid w:val="005422A1"/>
    <w:rsid w:val="005453C2"/>
    <w:rsid w:val="00565C41"/>
    <w:rsid w:val="00567D1E"/>
    <w:rsid w:val="005A20E1"/>
    <w:rsid w:val="005A2112"/>
    <w:rsid w:val="005A45E1"/>
    <w:rsid w:val="005B735E"/>
    <w:rsid w:val="005D422A"/>
    <w:rsid w:val="005E3725"/>
    <w:rsid w:val="005E6DEE"/>
    <w:rsid w:val="005F747D"/>
    <w:rsid w:val="005F7A49"/>
    <w:rsid w:val="006000F9"/>
    <w:rsid w:val="0060196C"/>
    <w:rsid w:val="0060519B"/>
    <w:rsid w:val="00606C88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A3456"/>
    <w:rsid w:val="006B0D46"/>
    <w:rsid w:val="006B6C96"/>
    <w:rsid w:val="006C359C"/>
    <w:rsid w:val="006C7040"/>
    <w:rsid w:val="006D195A"/>
    <w:rsid w:val="006D6136"/>
    <w:rsid w:val="006E21D8"/>
    <w:rsid w:val="006F30A5"/>
    <w:rsid w:val="006F6F54"/>
    <w:rsid w:val="007011C7"/>
    <w:rsid w:val="007131A7"/>
    <w:rsid w:val="007204D3"/>
    <w:rsid w:val="00723BB9"/>
    <w:rsid w:val="007243A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267"/>
    <w:rsid w:val="007C18C6"/>
    <w:rsid w:val="007C2567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144B4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7F59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0353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74AC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1DB7"/>
    <w:rsid w:val="009A4A06"/>
    <w:rsid w:val="009A4C0E"/>
    <w:rsid w:val="009B6EC7"/>
    <w:rsid w:val="009C578E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658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324D"/>
    <w:rsid w:val="00AC5470"/>
    <w:rsid w:val="00AC59DC"/>
    <w:rsid w:val="00AC70EB"/>
    <w:rsid w:val="00AD27B5"/>
    <w:rsid w:val="00AD5BFA"/>
    <w:rsid w:val="00AF1D01"/>
    <w:rsid w:val="00B042D0"/>
    <w:rsid w:val="00B21463"/>
    <w:rsid w:val="00B22B1C"/>
    <w:rsid w:val="00B32898"/>
    <w:rsid w:val="00B3461B"/>
    <w:rsid w:val="00B361D4"/>
    <w:rsid w:val="00B40106"/>
    <w:rsid w:val="00B42382"/>
    <w:rsid w:val="00B433C5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972F5"/>
    <w:rsid w:val="00BA5C8E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6CB3"/>
    <w:rsid w:val="00C07250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2134"/>
    <w:rsid w:val="00C65061"/>
    <w:rsid w:val="00C656A0"/>
    <w:rsid w:val="00C818DE"/>
    <w:rsid w:val="00C85E63"/>
    <w:rsid w:val="00C8603C"/>
    <w:rsid w:val="00C92A0B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B6734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77428"/>
    <w:rsid w:val="00E9429B"/>
    <w:rsid w:val="00EA009D"/>
    <w:rsid w:val="00EA1262"/>
    <w:rsid w:val="00EA2023"/>
    <w:rsid w:val="00EA3249"/>
    <w:rsid w:val="00EA4FDC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1320"/>
    <w:rsid w:val="00EF2415"/>
    <w:rsid w:val="00EF5F30"/>
    <w:rsid w:val="00F146F1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1C4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22D3061-7B9A-4814-B47F-E6C9DE3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5E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microsoft.com/office/2007/relationships/hdphoto" Target="media/hdphoto7.wd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hdphoto" Target="media/hdphoto1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10.wdp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79D8E-868E-4B41-BD70-B143A998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250</TotalTime>
  <Pages>11</Pages>
  <Words>1690</Words>
  <Characters>964</Characters>
  <Application>Microsoft Office Word</Application>
  <DocSecurity>0</DocSecurity>
  <Lines>8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Мария Харипончук</cp:lastModifiedBy>
  <cp:revision>16</cp:revision>
  <cp:lastPrinted>2018-10-07T11:18:00Z</cp:lastPrinted>
  <dcterms:created xsi:type="dcterms:W3CDTF">2018-10-06T16:46:00Z</dcterms:created>
  <dcterms:modified xsi:type="dcterms:W3CDTF">2018-10-08T04:50:00Z</dcterms:modified>
</cp:coreProperties>
</file>